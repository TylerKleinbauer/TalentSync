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65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5"/>
      </w:tblGrid>
      <w:tr w:rsidR="00442AB2" w:rsidRPr="00675490" w14:paraId="73E030CE" w14:textId="77777777" w:rsidTr="00442AB2">
        <w:trPr>
          <w:cantSplit/>
          <w:trHeight w:val="217"/>
        </w:trPr>
        <w:tc>
          <w:tcPr>
            <w:tcW w:w="0" w:type="auto"/>
          </w:tcPr>
          <w:p w14:paraId="1A159391" w14:textId="37F91571" w:rsidR="00442AB2" w:rsidRPr="00384C3E" w:rsidRDefault="00442AB2" w:rsidP="00071792">
            <w:pPr>
              <w:tabs>
                <w:tab w:val="left" w:pos="990"/>
              </w:tabs>
              <w:jc w:val="center"/>
              <w:rPr>
                <w:lang w:val="fr-CH"/>
              </w:rPr>
            </w:pPr>
            <w:r w:rsidRPr="00384C3E">
              <w:rPr>
                <w:noProof/>
                <w:lang w:val="fr-CH"/>
              </w:rPr>
              <mc:AlternateContent>
                <mc:Choice Requires="wps">
                  <w:drawing>
                    <wp:inline distT="0" distB="0" distL="0" distR="0" wp14:anchorId="2A454EB7" wp14:editId="220BC108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>
                  <w:pict>
                    <v:oval id="Oval 2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strokecolor="#94b6d2 [3204]" strokeweight="5pt" w14:anchorId="73527C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">
                      <v:fill type="frame" o:title="" recolor="t" rotate="t" r:id="rId11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</w:tbl>
    <w:p w14:paraId="27134B87" w14:textId="52FDB16C" w:rsidR="00CE286F" w:rsidRPr="00056A77" w:rsidRDefault="00385BF5" w:rsidP="000C45FF">
      <w:pPr>
        <w:tabs>
          <w:tab w:val="left" w:pos="990"/>
        </w:tabs>
      </w:pPr>
      <w:r w:rsidRPr="00442A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1186B" wp14:editId="5A924BD8">
                <wp:simplePos x="0" y="0"/>
                <wp:positionH relativeFrom="column">
                  <wp:posOffset>2571750</wp:posOffset>
                </wp:positionH>
                <wp:positionV relativeFrom="paragraph">
                  <wp:posOffset>-1306526</wp:posOffset>
                </wp:positionV>
                <wp:extent cx="4491355" cy="6854024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685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002060"/>
                              </w:rPr>
                              <w:id w:val="197548052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16906A62" w14:textId="77777777" w:rsidR="00442AB2" w:rsidRPr="00056A77" w:rsidRDefault="00442AB2" w:rsidP="00562D8E">
                                <w:pPr>
                                  <w:pStyle w:val="Titre2"/>
                                  <w:rPr>
                                    <w:color w:val="002060"/>
                                  </w:rPr>
                                </w:pPr>
                                <w:r w:rsidRPr="00056A77">
                                  <w:rPr>
                                    <w:color w:val="002060"/>
                                  </w:rPr>
                                  <w:t>WORK EXPERIENCE</w:t>
                                </w:r>
                              </w:p>
                            </w:sdtContent>
                          </w:sdt>
                          <w:p w14:paraId="38241150" w14:textId="00EC59E2" w:rsidR="00996DF4" w:rsidRPr="00562D8E" w:rsidRDefault="00562D8E" w:rsidP="00562D8E">
                            <w:pPr>
                              <w:pStyle w:val="Titre4"/>
                              <w:spacing w:after="120" w:line="252" w:lineRule="auto"/>
                              <w:rPr>
                                <w:bCs/>
                                <w:color w:val="002060"/>
                                <w:spacing w:val="-10"/>
                                <w:szCs w:val="18"/>
                                <w:u w:val="single"/>
                              </w:rPr>
                            </w:pPr>
                            <w:bookmarkStart w:id="0" w:name="_Hlk114575979"/>
                            <w:r w:rsidRPr="00562D8E">
                              <w:rPr>
                                <w:color w:val="002060"/>
                                <w:spacing w:val="-10"/>
                                <w:szCs w:val="18"/>
                                <w:u w:val="single"/>
                              </w:rPr>
                              <w:t>ARGUSA SA – DATA SCIENCE AND ANALYTICS ENGINEERING CONSULTANT</w:t>
                            </w:r>
                            <w:r w:rsidRPr="00562D8E">
                              <w:rPr>
                                <w:b w:val="0"/>
                                <w:bCs/>
                                <w:color w:val="002060"/>
                                <w:spacing w:val="-10"/>
                                <w:szCs w:val="18"/>
                              </w:rPr>
                              <w:t xml:space="preserve"> </w:t>
                            </w:r>
                            <w:r w:rsidR="00E33FC8" w:rsidRPr="00562D8E">
                              <w:rPr>
                                <w:b w:val="0"/>
                                <w:bCs/>
                                <w:color w:val="002060"/>
                                <w:spacing w:val="-10"/>
                                <w:szCs w:val="18"/>
                              </w:rPr>
                              <w:t xml:space="preserve">| </w:t>
                            </w:r>
                            <w:r w:rsidRPr="00562D8E">
                              <w:rPr>
                                <w:b w:val="0"/>
                                <w:bCs/>
                                <w:i/>
                                <w:iCs/>
                                <w:color w:val="002060"/>
                                <w:spacing w:val="-10"/>
                                <w:szCs w:val="18"/>
                              </w:rPr>
                              <w:t xml:space="preserve">from </w:t>
                            </w:r>
                            <w:r w:rsidR="00996DF4" w:rsidRPr="00562D8E">
                              <w:rPr>
                                <w:rFonts w:ascii="Raleway Light" w:hAnsi="Raleway Light"/>
                                <w:b w:val="0"/>
                                <w:bCs/>
                                <w:i/>
                                <w:iCs/>
                                <w:color w:val="002060"/>
                                <w:spacing w:val="-10"/>
                                <w:szCs w:val="18"/>
                              </w:rPr>
                              <w:t>2023</w:t>
                            </w:r>
                          </w:p>
                          <w:p w14:paraId="5975B72D" w14:textId="77777777" w:rsidR="00713B6D" w:rsidRPr="00562D8E" w:rsidRDefault="00713B6D" w:rsidP="00713B6D">
                            <w:pPr>
                              <w:pStyle w:val="Titre4"/>
                              <w:spacing w:after="40" w:line="252" w:lineRule="auto"/>
                              <w:rPr>
                                <w:bCs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Cs/>
                                <w:color w:val="002060"/>
                                <w:szCs w:val="18"/>
                              </w:rPr>
                              <w:t>Machine Learning and Data Science:</w:t>
                            </w:r>
                          </w:p>
                          <w:p w14:paraId="14010ED8" w14:textId="707D468A" w:rsidR="00713B6D" w:rsidRDefault="00713B6D" w:rsidP="00385BF5">
                            <w:pPr>
                              <w:pStyle w:val="Titre4"/>
                              <w:spacing w:after="40"/>
                              <w:jc w:val="both"/>
                              <w:rPr>
                                <w:b w:val="0"/>
                                <w:bCs/>
                                <w:color w:val="002060"/>
                                <w:spacing w:val="-10"/>
                                <w:szCs w:val="18"/>
                              </w:rPr>
                            </w:pPr>
                            <w:r w:rsidRPr="00412B95">
                              <w:rPr>
                                <w:b w:val="0"/>
                                <w:bCs/>
                                <w:color w:val="002060"/>
                                <w:spacing w:val="-10"/>
                                <w:szCs w:val="18"/>
                              </w:rPr>
                              <w:t xml:space="preserve">• </w:t>
                            </w:r>
                            <w:r w:rsidR="00412B95" w:rsidRPr="00412B95">
                              <w:rPr>
                                <w:b w:val="0"/>
                                <w:bCs/>
                                <w:color w:val="002060"/>
                                <w:spacing w:val="-10"/>
                                <w:szCs w:val="18"/>
                              </w:rPr>
                              <w:t>Developed interpretable yet accurate models</w:t>
                            </w:r>
                            <w:r w:rsidR="00412B95" w:rsidRPr="00412B95">
                              <w:rPr>
                                <w:b w:val="0"/>
                                <w:bCs/>
                                <w:color w:val="002060"/>
                                <w:spacing w:val="-10"/>
                                <w:szCs w:val="18"/>
                              </w:rPr>
                              <w:t xml:space="preserve"> for an international bank</w:t>
                            </w:r>
                            <w:r w:rsidR="00412B95" w:rsidRPr="00412B95">
                              <w:rPr>
                                <w:b w:val="0"/>
                                <w:bCs/>
                                <w:color w:val="002060"/>
                                <w:spacing w:val="-10"/>
                                <w:szCs w:val="18"/>
                              </w:rPr>
                              <w:t xml:space="preserve"> using regularization techniques such as Ridge, Lasso, and Elastic Net regression, which improved predictive performance and reduced overfitting compared to traditional ARIMA models.</w:t>
                            </w:r>
                          </w:p>
                          <w:p w14:paraId="7FCF1A00" w14:textId="4502587E" w:rsidR="00412B95" w:rsidRPr="00412B95" w:rsidRDefault="00412B95" w:rsidP="00385BF5">
                            <w:pPr>
                              <w:rPr>
                                <w:color w:val="002060"/>
                              </w:rPr>
                            </w:pPr>
                            <w:r w:rsidRPr="00412B95">
                              <w:rPr>
                                <w:bCs/>
                                <w:color w:val="002060"/>
                                <w:spacing w:val="-10"/>
                                <w:szCs w:val="18"/>
                              </w:rPr>
                              <w:t xml:space="preserve">• </w:t>
                            </w:r>
                            <w:r w:rsidRPr="00412B95">
                              <w:rPr>
                                <w:color w:val="002060"/>
                              </w:rPr>
                              <w:t>Deployed models through APIs, enabling seamless integration with existing systems and real-time predictions.</w:t>
                            </w:r>
                          </w:p>
                          <w:p w14:paraId="1909ECD7" w14:textId="77777777" w:rsidR="00EC112F" w:rsidRDefault="00713B6D" w:rsidP="00385BF5">
                            <w:pPr>
                              <w:pStyle w:val="Titre4"/>
                              <w:spacing w:after="40"/>
                              <w:rPr>
                                <w:b w:val="0"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 w:val="0"/>
                                <w:bCs/>
                                <w:color w:val="002060"/>
                                <w:szCs w:val="18"/>
                              </w:rPr>
                              <w:t xml:space="preserve">• </w:t>
                            </w:r>
                            <w:r w:rsidR="00EC112F" w:rsidRPr="00EC112F">
                              <w:rPr>
                                <w:b w:val="0"/>
                                <w:color w:val="002060"/>
                                <w:spacing w:val="-6"/>
                                <w:szCs w:val="18"/>
                              </w:rPr>
                              <w:t xml:space="preserve">Developed two chatbots using </w:t>
                            </w:r>
                            <w:proofErr w:type="spellStart"/>
                            <w:r w:rsidR="00EC112F" w:rsidRPr="00EC112F">
                              <w:rPr>
                                <w:b w:val="0"/>
                                <w:color w:val="002060"/>
                                <w:spacing w:val="-6"/>
                                <w:szCs w:val="18"/>
                              </w:rPr>
                              <w:t>Streamlit</w:t>
                            </w:r>
                            <w:proofErr w:type="spellEnd"/>
                            <w:r w:rsidR="00EC112F" w:rsidRPr="00EC112F">
                              <w:rPr>
                                <w:b w:val="0"/>
                                <w:color w:val="002060"/>
                                <w:spacing w:val="-6"/>
                                <w:szCs w:val="18"/>
                              </w:rPr>
                              <w:t xml:space="preserve"> for secure data interactions and client-facing queries, employing Retrieval Augmented Generation (RAG) and open-source LLMs.</w:t>
                            </w:r>
                          </w:p>
                          <w:p w14:paraId="7C0187AD" w14:textId="5BE5C6D6" w:rsidR="00562D8E" w:rsidRPr="00562D8E" w:rsidRDefault="00562D8E" w:rsidP="00EC112F">
                            <w:pPr>
                              <w:pStyle w:val="Titre4"/>
                              <w:spacing w:after="40" w:line="252" w:lineRule="auto"/>
                              <w:rPr>
                                <w:bCs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Cs/>
                                <w:color w:val="002060"/>
                                <w:szCs w:val="18"/>
                              </w:rPr>
                              <w:t>Automation and Data Engineering:</w:t>
                            </w:r>
                          </w:p>
                          <w:p w14:paraId="2ACEF119" w14:textId="77777777" w:rsidR="00385BF5" w:rsidRDefault="00385BF5" w:rsidP="00385BF5">
                            <w:pPr>
                              <w:pStyle w:val="Titre4"/>
                              <w:spacing w:after="40"/>
                              <w:rPr>
                                <w:b w:val="0"/>
                                <w:color w:val="002060"/>
                                <w:szCs w:val="18"/>
                              </w:rPr>
                            </w:pPr>
                            <w:bookmarkStart w:id="1" w:name="_Hlk174369586"/>
                            <w:r w:rsidRPr="00562D8E">
                              <w:rPr>
                                <w:b w:val="0"/>
                                <w:bCs/>
                                <w:color w:val="002060"/>
                                <w:szCs w:val="18"/>
                              </w:rPr>
                              <w:t xml:space="preserve">• </w:t>
                            </w:r>
                            <w:bookmarkEnd w:id="1"/>
                            <w:r w:rsidRPr="00412B95">
                              <w:rPr>
                                <w:b w:val="0"/>
                                <w:color w:val="002060"/>
                                <w:szCs w:val="18"/>
                              </w:rPr>
                              <w:t>Automated data ingestion using web scraping and API calls to populate Snowflake with relevant data, ensuring timely and accurate data availability.</w:t>
                            </w:r>
                          </w:p>
                          <w:p w14:paraId="1A78E3FC" w14:textId="15C8D31B" w:rsidR="00385BF5" w:rsidRPr="00385BF5" w:rsidRDefault="00385BF5" w:rsidP="00385BF5">
                            <w:r w:rsidRPr="00562D8E">
                              <w:rPr>
                                <w:bCs/>
                                <w:color w:val="002060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bCs/>
                                <w:color w:val="002060"/>
                                <w:szCs w:val="18"/>
                              </w:rPr>
                              <w:t xml:space="preserve"> </w:t>
                            </w:r>
                            <w:r w:rsidRPr="00412B95">
                              <w:rPr>
                                <w:bCs/>
                                <w:color w:val="002060"/>
                                <w:szCs w:val="18"/>
                              </w:rPr>
                              <w:t xml:space="preserve">Preprocessed data in Snowflake and </w:t>
                            </w:r>
                            <w:proofErr w:type="spellStart"/>
                            <w:r w:rsidRPr="00412B95">
                              <w:rPr>
                                <w:bCs/>
                                <w:color w:val="002060"/>
                                <w:szCs w:val="18"/>
                              </w:rPr>
                              <w:t>DataIku</w:t>
                            </w:r>
                            <w:proofErr w:type="spellEnd"/>
                            <w:r w:rsidRPr="00412B95">
                              <w:rPr>
                                <w:bCs/>
                                <w:color w:val="002060"/>
                                <w:szCs w:val="18"/>
                              </w:rPr>
                              <w:t>, enhancing data quality and preparation for model development.</w:t>
                            </w:r>
                          </w:p>
                          <w:p w14:paraId="61BEF760" w14:textId="55C8FC03" w:rsidR="00562D8E" w:rsidRPr="00562D8E" w:rsidRDefault="00562D8E" w:rsidP="00385BF5">
                            <w:pPr>
                              <w:pStyle w:val="Titre4"/>
                              <w:spacing w:after="40"/>
                              <w:rPr>
                                <w:b w:val="0"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 w:val="0"/>
                                <w:bCs/>
                                <w:color w:val="002060"/>
                                <w:szCs w:val="18"/>
                              </w:rPr>
                              <w:t xml:space="preserve">• </w:t>
                            </w:r>
                            <w:r w:rsidRPr="00562D8E">
                              <w:rPr>
                                <w:b w:val="0"/>
                                <w:color w:val="002060"/>
                                <w:szCs w:val="18"/>
                              </w:rPr>
                              <w:t xml:space="preserve">Developed a </w:t>
                            </w:r>
                            <w:proofErr w:type="spellStart"/>
                            <w:r w:rsidRPr="00562D8E">
                              <w:rPr>
                                <w:b w:val="0"/>
                                <w:color w:val="002060"/>
                                <w:szCs w:val="18"/>
                              </w:rPr>
                              <w:t>Dockerized</w:t>
                            </w:r>
                            <w:proofErr w:type="spellEnd"/>
                            <w:r w:rsidRPr="00562D8E">
                              <w:rPr>
                                <w:b w:val="0"/>
                                <w:color w:val="002060"/>
                                <w:szCs w:val="18"/>
                              </w:rPr>
                              <w:t xml:space="preserve"> bot on AWS and Snowflake for automated web scraping, providing daily insights and sharing summaries via Slack.</w:t>
                            </w:r>
                          </w:p>
                          <w:p w14:paraId="471D46A6" w14:textId="4DA21969" w:rsidR="00562D8E" w:rsidRPr="00562D8E" w:rsidRDefault="00562D8E" w:rsidP="00562D8E">
                            <w:pPr>
                              <w:pStyle w:val="Titre4"/>
                              <w:spacing w:after="40" w:line="252" w:lineRule="auto"/>
                              <w:rPr>
                                <w:bCs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Cs/>
                                <w:color w:val="002060"/>
                                <w:szCs w:val="18"/>
                              </w:rPr>
                              <w:t>Dashboards and Reporting:</w:t>
                            </w:r>
                          </w:p>
                          <w:p w14:paraId="492C30E9" w14:textId="086A6673" w:rsidR="00562D8E" w:rsidRPr="0012180B" w:rsidRDefault="00562D8E" w:rsidP="00385BF5">
                            <w:pPr>
                              <w:pStyle w:val="Titre4"/>
                              <w:spacing w:after="40"/>
                              <w:rPr>
                                <w:b w:val="0"/>
                                <w:color w:val="002060"/>
                                <w:spacing w:val="-4"/>
                                <w:szCs w:val="18"/>
                              </w:rPr>
                            </w:pPr>
                            <w:r w:rsidRPr="0012180B">
                              <w:rPr>
                                <w:b w:val="0"/>
                                <w:bCs/>
                                <w:color w:val="002060"/>
                                <w:spacing w:val="-4"/>
                                <w:szCs w:val="18"/>
                              </w:rPr>
                              <w:t xml:space="preserve">• </w:t>
                            </w:r>
                            <w:r w:rsidRPr="0012180B">
                              <w:rPr>
                                <w:b w:val="0"/>
                                <w:color w:val="002060"/>
                                <w:spacing w:val="-4"/>
                                <w:szCs w:val="18"/>
                              </w:rPr>
                              <w:t>Created role mining dashboards for the IAM department of a multinational</w:t>
                            </w:r>
                            <w:r w:rsidR="0012180B" w:rsidRPr="0012180B">
                              <w:rPr>
                                <w:b w:val="0"/>
                                <w:color w:val="002060"/>
                                <w:spacing w:val="-4"/>
                                <w:szCs w:val="18"/>
                              </w:rPr>
                              <w:t xml:space="preserve"> luxury watchmaker</w:t>
                            </w:r>
                            <w:r w:rsidRPr="0012180B">
                              <w:rPr>
                                <w:b w:val="0"/>
                                <w:color w:val="002060"/>
                                <w:spacing w:val="-4"/>
                                <w:szCs w:val="18"/>
                              </w:rPr>
                              <w:t>, reducing user role creation time and enhancing compliance monitoring.</w:t>
                            </w:r>
                          </w:p>
                          <w:p w14:paraId="3F5D35FC" w14:textId="15295D57" w:rsidR="00562D8E" w:rsidRPr="00562D8E" w:rsidRDefault="00562D8E" w:rsidP="00385BF5">
                            <w:pPr>
                              <w:pStyle w:val="Titre4"/>
                              <w:spacing w:after="40"/>
                              <w:rPr>
                                <w:b w:val="0"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 w:val="0"/>
                                <w:bCs/>
                                <w:color w:val="002060"/>
                                <w:szCs w:val="18"/>
                              </w:rPr>
                              <w:t xml:space="preserve">• </w:t>
                            </w:r>
                            <w:r w:rsidRPr="00562D8E">
                              <w:rPr>
                                <w:b w:val="0"/>
                                <w:color w:val="002060"/>
                                <w:szCs w:val="18"/>
                              </w:rPr>
                              <w:t>Led marketing initiatives, including website redesign, social media management, event organization, and creating impactful reporting tools.</w:t>
                            </w:r>
                          </w:p>
                          <w:p w14:paraId="17C6940D" w14:textId="4BE93BA5" w:rsidR="00562D8E" w:rsidRPr="00562D8E" w:rsidRDefault="00562D8E" w:rsidP="00562D8E">
                            <w:pPr>
                              <w:pStyle w:val="Titre4"/>
                              <w:spacing w:after="40" w:line="252" w:lineRule="auto"/>
                              <w:rPr>
                                <w:bCs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Cs/>
                                <w:color w:val="002060"/>
                                <w:szCs w:val="18"/>
                              </w:rPr>
                              <w:t>Training and Development:</w:t>
                            </w:r>
                          </w:p>
                          <w:p w14:paraId="37BC3FD2" w14:textId="13C5CAFC" w:rsidR="00562D8E" w:rsidRPr="00562D8E" w:rsidRDefault="00562D8E" w:rsidP="00562D8E">
                            <w:pPr>
                              <w:pStyle w:val="Titre4"/>
                              <w:spacing w:after="40" w:line="252" w:lineRule="auto"/>
                              <w:rPr>
                                <w:b w:val="0"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 w:val="0"/>
                                <w:bCs/>
                                <w:color w:val="002060"/>
                                <w:szCs w:val="18"/>
                              </w:rPr>
                              <w:t xml:space="preserve">• </w:t>
                            </w:r>
                            <w:r w:rsidRPr="00562D8E">
                              <w:rPr>
                                <w:b w:val="0"/>
                                <w:color w:val="002060"/>
                                <w:szCs w:val="18"/>
                              </w:rPr>
                              <w:t xml:space="preserve">Conducted </w:t>
                            </w:r>
                            <w:proofErr w:type="gramStart"/>
                            <w:r w:rsidRPr="00562D8E">
                              <w:rPr>
                                <w:b w:val="0"/>
                                <w:color w:val="002060"/>
                                <w:szCs w:val="18"/>
                              </w:rPr>
                              <w:t>highly-rated</w:t>
                            </w:r>
                            <w:proofErr w:type="gramEnd"/>
                            <w:r w:rsidRPr="00562D8E">
                              <w:rPr>
                                <w:b w:val="0"/>
                                <w:color w:val="002060"/>
                                <w:szCs w:val="18"/>
                              </w:rPr>
                              <w:t xml:space="preserve"> training courses on Tableau and Tableau Prep, boosting participants' data visualization skills.</w:t>
                            </w:r>
                          </w:p>
                          <w:p w14:paraId="25BA3A21" w14:textId="40F42C14" w:rsidR="00356931" w:rsidRPr="00562D8E" w:rsidRDefault="00562D8E" w:rsidP="00425A51">
                            <w:pPr>
                              <w:pStyle w:val="Titre4"/>
                              <w:spacing w:before="240" w:after="120" w:line="252" w:lineRule="auto"/>
                              <w:rPr>
                                <w:bCs/>
                                <w:color w:val="002060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color w:val="002060"/>
                                <w:szCs w:val="18"/>
                                <w:u w:val="single"/>
                              </w:rPr>
                              <w:t>UNIL</w:t>
                            </w:r>
                            <w:r w:rsidRPr="00562D8E">
                              <w:rPr>
                                <w:color w:val="002060"/>
                                <w:szCs w:val="18"/>
                                <w:u w:val="single"/>
                              </w:rPr>
                              <w:t xml:space="preserve"> – DATA SCIENTIST AND DOCTORAL RESEARCHER</w:t>
                            </w:r>
                            <w:r w:rsidRPr="00562D8E">
                              <w:rPr>
                                <w:b w:val="0"/>
                                <w:bCs/>
                                <w:color w:val="002060"/>
                                <w:szCs w:val="18"/>
                              </w:rPr>
                              <w:t xml:space="preserve"> | </w:t>
                            </w:r>
                            <w:r w:rsidRPr="00562D8E">
                              <w:rPr>
                                <w:rFonts w:ascii="Raleway Light" w:hAnsi="Raleway Light"/>
                                <w:b w:val="0"/>
                                <w:bCs/>
                                <w:i/>
                                <w:iCs/>
                                <w:color w:val="002060"/>
                                <w:szCs w:val="18"/>
                              </w:rPr>
                              <w:t>2018 – 2022</w:t>
                            </w:r>
                          </w:p>
                          <w:p w14:paraId="5CFB2957" w14:textId="62BC5B19" w:rsidR="00562D8E" w:rsidRPr="00562D8E" w:rsidRDefault="00562D8E" w:rsidP="00562D8E">
                            <w:pPr>
                              <w:spacing w:after="40" w:line="252" w:lineRule="auto"/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  <w:t>Machine Learning and Advanced Analytics:</w:t>
                            </w:r>
                          </w:p>
                          <w:p w14:paraId="2A6DDE1A" w14:textId="3D478336" w:rsidR="00562D8E" w:rsidRPr="00562D8E" w:rsidRDefault="00562D8E" w:rsidP="00385BF5">
                            <w:pPr>
                              <w:spacing w:after="40"/>
                              <w:rPr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Cs/>
                                <w:color w:val="002060"/>
                                <w:szCs w:val="18"/>
                              </w:rPr>
                              <w:t>•</w:t>
                            </w:r>
                            <w:r w:rsidRPr="00562D8E"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  <w:t xml:space="preserve"> </w:t>
                            </w:r>
                            <w:r w:rsidRPr="00562D8E">
                              <w:rPr>
                                <w:color w:val="002060"/>
                                <w:szCs w:val="18"/>
                              </w:rPr>
                              <w:t xml:space="preserve">Specialized in supervised and unsupervised learning, including regression, classification, clustering, </w:t>
                            </w:r>
                            <w:r w:rsidR="0028189B">
                              <w:rPr>
                                <w:color w:val="002060"/>
                                <w:szCs w:val="18"/>
                              </w:rPr>
                              <w:t xml:space="preserve">and </w:t>
                            </w:r>
                            <w:r w:rsidRPr="00562D8E">
                              <w:rPr>
                                <w:color w:val="002060"/>
                                <w:szCs w:val="18"/>
                              </w:rPr>
                              <w:t>deep learning</w:t>
                            </w:r>
                            <w:r w:rsidR="0028189B">
                              <w:rPr>
                                <w:color w:val="002060"/>
                                <w:szCs w:val="18"/>
                              </w:rPr>
                              <w:t>.</w:t>
                            </w:r>
                          </w:p>
                          <w:p w14:paraId="53EE49B6" w14:textId="59775419" w:rsidR="00562D8E" w:rsidRPr="00562D8E" w:rsidRDefault="00562D8E" w:rsidP="00385BF5">
                            <w:pPr>
                              <w:spacing w:after="40"/>
                              <w:rPr>
                                <w:color w:val="002060"/>
                                <w:spacing w:val="-10"/>
                                <w:szCs w:val="18"/>
                              </w:rPr>
                            </w:pPr>
                            <w:r w:rsidRPr="00562D8E">
                              <w:rPr>
                                <w:bCs/>
                                <w:color w:val="002060"/>
                                <w:spacing w:val="-10"/>
                                <w:szCs w:val="18"/>
                              </w:rPr>
                              <w:t>•</w:t>
                            </w:r>
                            <w:r w:rsidRPr="00562D8E">
                              <w:rPr>
                                <w:b/>
                                <w:bCs/>
                                <w:color w:val="002060"/>
                                <w:spacing w:val="-10"/>
                                <w:szCs w:val="18"/>
                              </w:rPr>
                              <w:t xml:space="preserve"> </w:t>
                            </w:r>
                            <w:r w:rsidRPr="00562D8E">
                              <w:rPr>
                                <w:color w:val="002060"/>
                                <w:spacing w:val="-10"/>
                                <w:szCs w:val="18"/>
                              </w:rPr>
                              <w:t>Conducted dimensionality reduction and data preprocessing for various research projects.</w:t>
                            </w:r>
                          </w:p>
                          <w:p w14:paraId="3607C06D" w14:textId="6EFFAF56" w:rsidR="00562D8E" w:rsidRPr="00562D8E" w:rsidRDefault="00562D8E" w:rsidP="00562D8E">
                            <w:pPr>
                              <w:spacing w:after="40" w:line="252" w:lineRule="auto"/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  <w:t>Quantitative Research:</w:t>
                            </w:r>
                          </w:p>
                          <w:p w14:paraId="58728D71" w14:textId="77777777" w:rsidR="00562D8E" w:rsidRPr="00562D8E" w:rsidRDefault="00562D8E" w:rsidP="00385BF5">
                            <w:pPr>
                              <w:spacing w:after="40"/>
                              <w:rPr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Cs/>
                                <w:color w:val="002060"/>
                                <w:szCs w:val="18"/>
                              </w:rPr>
                              <w:t>•</w:t>
                            </w:r>
                            <w:r w:rsidRPr="00562D8E"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  <w:t xml:space="preserve"> </w:t>
                            </w:r>
                            <w:r w:rsidRPr="00562D8E">
                              <w:rPr>
                                <w:color w:val="002060"/>
                                <w:szCs w:val="18"/>
                              </w:rPr>
                              <w:t>Analyzed the impact of leadership on U.S. State GDP growth.</w:t>
                            </w:r>
                          </w:p>
                          <w:p w14:paraId="2F22A661" w14:textId="16425197" w:rsidR="00562D8E" w:rsidRPr="00562D8E" w:rsidRDefault="00562D8E" w:rsidP="00385BF5">
                            <w:pPr>
                              <w:spacing w:after="40"/>
                              <w:rPr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Cs/>
                                <w:color w:val="002060"/>
                                <w:szCs w:val="18"/>
                              </w:rPr>
                              <w:t>•</w:t>
                            </w:r>
                            <w:r w:rsidRPr="00562D8E"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  <w:t xml:space="preserve"> </w:t>
                            </w:r>
                            <w:r w:rsidRPr="00562D8E">
                              <w:rPr>
                                <w:color w:val="002060"/>
                                <w:szCs w:val="18"/>
                              </w:rPr>
                              <w:t xml:space="preserve">Evaluated </w:t>
                            </w:r>
                            <w:r>
                              <w:rPr>
                                <w:color w:val="002060"/>
                                <w:szCs w:val="18"/>
                              </w:rPr>
                              <w:t xml:space="preserve">ML </w:t>
                            </w:r>
                            <w:r w:rsidRPr="00562D8E">
                              <w:rPr>
                                <w:color w:val="002060"/>
                                <w:szCs w:val="18"/>
                              </w:rPr>
                              <w:t>estimator performance through Monte Carlo simulations.</w:t>
                            </w:r>
                          </w:p>
                          <w:p w14:paraId="70CB53BC" w14:textId="7A65C727" w:rsidR="00562D8E" w:rsidRPr="00562D8E" w:rsidRDefault="00562D8E" w:rsidP="00562D8E">
                            <w:pPr>
                              <w:spacing w:after="40" w:line="252" w:lineRule="auto"/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  <w:t>Project Leadership and Academic Contributions.</w:t>
                            </w:r>
                          </w:p>
                          <w:p w14:paraId="43584710" w14:textId="083B635B" w:rsidR="00562D8E" w:rsidRPr="00562D8E" w:rsidRDefault="00562D8E" w:rsidP="00385BF5">
                            <w:pPr>
                              <w:spacing w:after="40"/>
                              <w:rPr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Cs/>
                                <w:color w:val="002060"/>
                                <w:szCs w:val="18"/>
                              </w:rPr>
                              <w:t>•</w:t>
                            </w:r>
                            <w:r w:rsidRPr="00562D8E"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  <w:t xml:space="preserve"> </w:t>
                            </w:r>
                            <w:r w:rsidRPr="00562D8E">
                              <w:rPr>
                                <w:color w:val="002060"/>
                                <w:szCs w:val="18"/>
                              </w:rPr>
                              <w:t>Led multiple research projects from inception to completion.</w:t>
                            </w:r>
                          </w:p>
                          <w:p w14:paraId="20C6D6C9" w14:textId="695F4A3C" w:rsidR="00360A0B" w:rsidRPr="00562D8E" w:rsidRDefault="00562D8E" w:rsidP="00385BF5">
                            <w:pPr>
                              <w:spacing w:after="40"/>
                              <w:rPr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Cs/>
                                <w:color w:val="002060"/>
                                <w:szCs w:val="18"/>
                              </w:rPr>
                              <w:t>•</w:t>
                            </w:r>
                            <w:r w:rsidRPr="00562D8E">
                              <w:rPr>
                                <w:b/>
                                <w:bCs/>
                                <w:color w:val="002060"/>
                                <w:szCs w:val="18"/>
                              </w:rPr>
                              <w:t xml:space="preserve"> </w:t>
                            </w:r>
                            <w:r w:rsidRPr="00562D8E">
                              <w:rPr>
                                <w:color w:val="002060"/>
                                <w:szCs w:val="18"/>
                              </w:rPr>
                              <w:t>Presented research at international conferences and taught courses in Organizational Behavior, Statistics for Causal Analysis, and Leadership.</w:t>
                            </w:r>
                          </w:p>
                          <w:p w14:paraId="62EA2459" w14:textId="2899026D" w:rsidR="00360A0B" w:rsidRPr="003A5C1B" w:rsidRDefault="00562D8E" w:rsidP="00425A51">
                            <w:pPr>
                              <w:pStyle w:val="Titre4"/>
                              <w:spacing w:before="240" w:after="120" w:line="252" w:lineRule="auto"/>
                              <w:rPr>
                                <w:bCs/>
                                <w:color w:val="002060"/>
                                <w:szCs w:val="18"/>
                                <w:u w:val="single"/>
                              </w:rPr>
                            </w:pPr>
                            <w:r w:rsidRPr="003A5C1B">
                              <w:rPr>
                                <w:color w:val="002060"/>
                                <w:szCs w:val="18"/>
                                <w:u w:val="single"/>
                              </w:rPr>
                              <w:t>ALAYA SA – DATA SCIENCE CONSULTANT</w:t>
                            </w:r>
                            <w:r w:rsidRPr="003A5C1B">
                              <w:rPr>
                                <w:b w:val="0"/>
                                <w:bCs/>
                                <w:color w:val="002060"/>
                                <w:szCs w:val="18"/>
                              </w:rPr>
                              <w:t xml:space="preserve"> | </w:t>
                            </w:r>
                            <w:r w:rsidRPr="003A5C1B">
                              <w:rPr>
                                <w:rFonts w:ascii="Raleway Light" w:hAnsi="Raleway Light"/>
                                <w:b w:val="0"/>
                                <w:bCs/>
                                <w:i/>
                                <w:iCs/>
                                <w:color w:val="002060"/>
                                <w:szCs w:val="18"/>
                              </w:rPr>
                              <w:t>2020- 2021</w:t>
                            </w:r>
                          </w:p>
                          <w:bookmarkEnd w:id="0"/>
                          <w:p w14:paraId="0A2E8878" w14:textId="60638B41" w:rsidR="00562D8E" w:rsidRPr="00562D8E" w:rsidRDefault="00562D8E" w:rsidP="00562D8E">
                            <w:pPr>
                              <w:pStyle w:val="Titre4"/>
                              <w:spacing w:after="40" w:line="252" w:lineRule="auto"/>
                              <w:rPr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color w:val="002060"/>
                                <w:szCs w:val="18"/>
                              </w:rPr>
                              <w:t>Data Science Strategy Development:</w:t>
                            </w:r>
                          </w:p>
                          <w:p w14:paraId="260BD60D" w14:textId="67DCEA70" w:rsidR="00562D8E" w:rsidRPr="00562D8E" w:rsidRDefault="00562D8E" w:rsidP="00385BF5">
                            <w:pPr>
                              <w:pStyle w:val="Titre4"/>
                              <w:spacing w:after="40"/>
                              <w:rPr>
                                <w:b w:val="0"/>
                                <w:bCs/>
                                <w:color w:val="002060"/>
                                <w:spacing w:val="-2"/>
                                <w:szCs w:val="18"/>
                              </w:rPr>
                            </w:pPr>
                            <w:r w:rsidRPr="00562D8E">
                              <w:rPr>
                                <w:b w:val="0"/>
                                <w:bCs/>
                                <w:color w:val="002060"/>
                                <w:spacing w:val="-2"/>
                                <w:szCs w:val="18"/>
                              </w:rPr>
                              <w:t>• Developed strategies for data collection and analysis to assess platform impacts.</w:t>
                            </w:r>
                          </w:p>
                          <w:p w14:paraId="5A3002DC" w14:textId="2FF6B1B2" w:rsidR="002107E4" w:rsidRPr="00562D8E" w:rsidRDefault="00562D8E" w:rsidP="00385BF5">
                            <w:pPr>
                              <w:pStyle w:val="Titre4"/>
                              <w:spacing w:after="40"/>
                              <w:rPr>
                                <w:b w:val="0"/>
                                <w:bCs/>
                                <w:color w:val="002060"/>
                                <w:szCs w:val="18"/>
                              </w:rPr>
                            </w:pPr>
                            <w:r w:rsidRPr="00562D8E">
                              <w:rPr>
                                <w:b w:val="0"/>
                                <w:bCs/>
                                <w:color w:val="002060"/>
                                <w:spacing w:val="-12"/>
                                <w:szCs w:val="18"/>
                              </w:rPr>
                              <w:t xml:space="preserve">• </w:t>
                            </w:r>
                            <w:r w:rsidRPr="00562D8E">
                              <w:rPr>
                                <w:b w:val="0"/>
                                <w:bCs/>
                                <w:color w:val="002060"/>
                                <w:szCs w:val="18"/>
                              </w:rPr>
                              <w:t>Identified key variables for analysis, enhancing data-driven insights.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118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2.5pt;margin-top:-102.9pt;width:353.65pt;height:53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color w:val="002060"/>
                        </w:rPr>
                        <w:id w:val="1975480527"/>
                        <w:temporary/>
                        <w:showingPlcHdr/>
                        <w15:appearance w15:val="hidden"/>
                      </w:sdtPr>
                      <w:sdtContent>
                        <w:p w14:paraId="16906A62" w14:textId="77777777" w:rsidR="00442AB2" w:rsidRPr="00056A77" w:rsidRDefault="00442AB2" w:rsidP="00562D8E">
                          <w:pPr>
                            <w:pStyle w:val="Titre2"/>
                            <w:rPr>
                              <w:color w:val="002060"/>
                            </w:rPr>
                          </w:pPr>
                          <w:r w:rsidRPr="00056A77">
                            <w:rPr>
                              <w:color w:val="002060"/>
                            </w:rPr>
                            <w:t>WORK EXPERIENCE</w:t>
                          </w:r>
                        </w:p>
                      </w:sdtContent>
                    </w:sdt>
                    <w:p w14:paraId="38241150" w14:textId="00EC59E2" w:rsidR="00996DF4" w:rsidRPr="00562D8E" w:rsidRDefault="00562D8E" w:rsidP="00562D8E">
                      <w:pPr>
                        <w:pStyle w:val="Titre4"/>
                        <w:spacing w:after="120" w:line="252" w:lineRule="auto"/>
                        <w:rPr>
                          <w:bCs/>
                          <w:color w:val="002060"/>
                          <w:spacing w:val="-10"/>
                          <w:szCs w:val="18"/>
                          <w:u w:val="single"/>
                        </w:rPr>
                      </w:pPr>
                      <w:bookmarkStart w:id="2" w:name="_Hlk114575979"/>
                      <w:r w:rsidRPr="00562D8E">
                        <w:rPr>
                          <w:color w:val="002060"/>
                          <w:spacing w:val="-10"/>
                          <w:szCs w:val="18"/>
                          <w:u w:val="single"/>
                        </w:rPr>
                        <w:t>ARGUSA SA – DATA SCIENCE AND ANALYTICS ENGINEERING CONSULTANT</w:t>
                      </w:r>
                      <w:r w:rsidRPr="00562D8E">
                        <w:rPr>
                          <w:b w:val="0"/>
                          <w:bCs/>
                          <w:color w:val="002060"/>
                          <w:spacing w:val="-10"/>
                          <w:szCs w:val="18"/>
                        </w:rPr>
                        <w:t xml:space="preserve"> </w:t>
                      </w:r>
                      <w:r w:rsidR="00E33FC8" w:rsidRPr="00562D8E">
                        <w:rPr>
                          <w:b w:val="0"/>
                          <w:bCs/>
                          <w:color w:val="002060"/>
                          <w:spacing w:val="-10"/>
                          <w:szCs w:val="18"/>
                        </w:rPr>
                        <w:t xml:space="preserve">| </w:t>
                      </w:r>
                      <w:r w:rsidRPr="00562D8E">
                        <w:rPr>
                          <w:b w:val="0"/>
                          <w:bCs/>
                          <w:i/>
                          <w:iCs/>
                          <w:color w:val="002060"/>
                          <w:spacing w:val="-10"/>
                          <w:szCs w:val="18"/>
                        </w:rPr>
                        <w:t xml:space="preserve">from </w:t>
                      </w:r>
                      <w:r w:rsidR="00996DF4" w:rsidRPr="00562D8E">
                        <w:rPr>
                          <w:rFonts w:ascii="Raleway Light" w:hAnsi="Raleway Light"/>
                          <w:b w:val="0"/>
                          <w:bCs/>
                          <w:i/>
                          <w:iCs/>
                          <w:color w:val="002060"/>
                          <w:spacing w:val="-10"/>
                          <w:szCs w:val="18"/>
                        </w:rPr>
                        <w:t>2023</w:t>
                      </w:r>
                    </w:p>
                    <w:p w14:paraId="5975B72D" w14:textId="77777777" w:rsidR="00713B6D" w:rsidRPr="00562D8E" w:rsidRDefault="00713B6D" w:rsidP="00713B6D">
                      <w:pPr>
                        <w:pStyle w:val="Titre4"/>
                        <w:spacing w:after="40" w:line="252" w:lineRule="auto"/>
                        <w:rPr>
                          <w:bCs/>
                          <w:color w:val="002060"/>
                          <w:szCs w:val="18"/>
                        </w:rPr>
                      </w:pPr>
                      <w:r w:rsidRPr="00562D8E">
                        <w:rPr>
                          <w:bCs/>
                          <w:color w:val="002060"/>
                          <w:szCs w:val="18"/>
                        </w:rPr>
                        <w:t>Machine Learning and Data Science:</w:t>
                      </w:r>
                    </w:p>
                    <w:p w14:paraId="14010ED8" w14:textId="707D468A" w:rsidR="00713B6D" w:rsidRDefault="00713B6D" w:rsidP="00385BF5">
                      <w:pPr>
                        <w:pStyle w:val="Titre4"/>
                        <w:spacing w:after="40"/>
                        <w:jc w:val="both"/>
                        <w:rPr>
                          <w:b w:val="0"/>
                          <w:bCs/>
                          <w:color w:val="002060"/>
                          <w:spacing w:val="-10"/>
                          <w:szCs w:val="18"/>
                        </w:rPr>
                      </w:pPr>
                      <w:r w:rsidRPr="00412B95">
                        <w:rPr>
                          <w:b w:val="0"/>
                          <w:bCs/>
                          <w:color w:val="002060"/>
                          <w:spacing w:val="-10"/>
                          <w:szCs w:val="18"/>
                        </w:rPr>
                        <w:t xml:space="preserve">• </w:t>
                      </w:r>
                      <w:r w:rsidR="00412B95" w:rsidRPr="00412B95">
                        <w:rPr>
                          <w:b w:val="0"/>
                          <w:bCs/>
                          <w:color w:val="002060"/>
                          <w:spacing w:val="-10"/>
                          <w:szCs w:val="18"/>
                        </w:rPr>
                        <w:t>Developed interpretable yet accurate models</w:t>
                      </w:r>
                      <w:r w:rsidR="00412B95" w:rsidRPr="00412B95">
                        <w:rPr>
                          <w:b w:val="0"/>
                          <w:bCs/>
                          <w:color w:val="002060"/>
                          <w:spacing w:val="-10"/>
                          <w:szCs w:val="18"/>
                        </w:rPr>
                        <w:t xml:space="preserve"> for an international bank</w:t>
                      </w:r>
                      <w:r w:rsidR="00412B95" w:rsidRPr="00412B95">
                        <w:rPr>
                          <w:b w:val="0"/>
                          <w:bCs/>
                          <w:color w:val="002060"/>
                          <w:spacing w:val="-10"/>
                          <w:szCs w:val="18"/>
                        </w:rPr>
                        <w:t xml:space="preserve"> using regularization techniques such as Ridge, Lasso, and Elastic Net regression, which improved predictive performance and reduced overfitting compared to traditional ARIMA models.</w:t>
                      </w:r>
                    </w:p>
                    <w:p w14:paraId="7FCF1A00" w14:textId="4502587E" w:rsidR="00412B95" w:rsidRPr="00412B95" w:rsidRDefault="00412B95" w:rsidP="00385BF5">
                      <w:pPr>
                        <w:rPr>
                          <w:color w:val="002060"/>
                        </w:rPr>
                      </w:pPr>
                      <w:r w:rsidRPr="00412B95">
                        <w:rPr>
                          <w:bCs/>
                          <w:color w:val="002060"/>
                          <w:spacing w:val="-10"/>
                          <w:szCs w:val="18"/>
                        </w:rPr>
                        <w:t xml:space="preserve">• </w:t>
                      </w:r>
                      <w:r w:rsidRPr="00412B95">
                        <w:rPr>
                          <w:color w:val="002060"/>
                        </w:rPr>
                        <w:t>Deployed models through APIs, enabling seamless integration with existing systems and real-time predictions.</w:t>
                      </w:r>
                    </w:p>
                    <w:p w14:paraId="1909ECD7" w14:textId="77777777" w:rsidR="00EC112F" w:rsidRDefault="00713B6D" w:rsidP="00385BF5">
                      <w:pPr>
                        <w:pStyle w:val="Titre4"/>
                        <w:spacing w:after="40"/>
                        <w:rPr>
                          <w:b w:val="0"/>
                          <w:color w:val="002060"/>
                          <w:szCs w:val="18"/>
                        </w:rPr>
                      </w:pPr>
                      <w:r w:rsidRPr="00562D8E">
                        <w:rPr>
                          <w:b w:val="0"/>
                          <w:bCs/>
                          <w:color w:val="002060"/>
                          <w:szCs w:val="18"/>
                        </w:rPr>
                        <w:t xml:space="preserve">• </w:t>
                      </w:r>
                      <w:r w:rsidR="00EC112F" w:rsidRPr="00EC112F">
                        <w:rPr>
                          <w:b w:val="0"/>
                          <w:color w:val="002060"/>
                          <w:spacing w:val="-6"/>
                          <w:szCs w:val="18"/>
                        </w:rPr>
                        <w:t xml:space="preserve">Developed two chatbots using </w:t>
                      </w:r>
                      <w:proofErr w:type="spellStart"/>
                      <w:r w:rsidR="00EC112F" w:rsidRPr="00EC112F">
                        <w:rPr>
                          <w:b w:val="0"/>
                          <w:color w:val="002060"/>
                          <w:spacing w:val="-6"/>
                          <w:szCs w:val="18"/>
                        </w:rPr>
                        <w:t>Streamlit</w:t>
                      </w:r>
                      <w:proofErr w:type="spellEnd"/>
                      <w:r w:rsidR="00EC112F" w:rsidRPr="00EC112F">
                        <w:rPr>
                          <w:b w:val="0"/>
                          <w:color w:val="002060"/>
                          <w:spacing w:val="-6"/>
                          <w:szCs w:val="18"/>
                        </w:rPr>
                        <w:t xml:space="preserve"> for secure data interactions and client-facing queries, employing Retrieval Augmented Generation (RAG) and open-source LLMs.</w:t>
                      </w:r>
                    </w:p>
                    <w:p w14:paraId="7C0187AD" w14:textId="5BE5C6D6" w:rsidR="00562D8E" w:rsidRPr="00562D8E" w:rsidRDefault="00562D8E" w:rsidP="00EC112F">
                      <w:pPr>
                        <w:pStyle w:val="Titre4"/>
                        <w:spacing w:after="40" w:line="252" w:lineRule="auto"/>
                        <w:rPr>
                          <w:bCs/>
                          <w:color w:val="002060"/>
                          <w:szCs w:val="18"/>
                        </w:rPr>
                      </w:pPr>
                      <w:r w:rsidRPr="00562D8E">
                        <w:rPr>
                          <w:bCs/>
                          <w:color w:val="002060"/>
                          <w:szCs w:val="18"/>
                        </w:rPr>
                        <w:t>Automation and Data Engineering:</w:t>
                      </w:r>
                    </w:p>
                    <w:p w14:paraId="2ACEF119" w14:textId="77777777" w:rsidR="00385BF5" w:rsidRDefault="00385BF5" w:rsidP="00385BF5">
                      <w:pPr>
                        <w:pStyle w:val="Titre4"/>
                        <w:spacing w:after="40"/>
                        <w:rPr>
                          <w:b w:val="0"/>
                          <w:color w:val="002060"/>
                          <w:szCs w:val="18"/>
                        </w:rPr>
                      </w:pPr>
                      <w:bookmarkStart w:id="3" w:name="_Hlk174369586"/>
                      <w:r w:rsidRPr="00562D8E">
                        <w:rPr>
                          <w:b w:val="0"/>
                          <w:bCs/>
                          <w:color w:val="002060"/>
                          <w:szCs w:val="18"/>
                        </w:rPr>
                        <w:t xml:space="preserve">• </w:t>
                      </w:r>
                      <w:bookmarkEnd w:id="3"/>
                      <w:r w:rsidRPr="00412B95">
                        <w:rPr>
                          <w:b w:val="0"/>
                          <w:color w:val="002060"/>
                          <w:szCs w:val="18"/>
                        </w:rPr>
                        <w:t>Automated data ingestion using web scraping and API calls to populate Snowflake with relevant data, ensuring timely and accurate data availability.</w:t>
                      </w:r>
                    </w:p>
                    <w:p w14:paraId="1A78E3FC" w14:textId="15C8D31B" w:rsidR="00385BF5" w:rsidRPr="00385BF5" w:rsidRDefault="00385BF5" w:rsidP="00385BF5">
                      <w:r w:rsidRPr="00562D8E">
                        <w:rPr>
                          <w:bCs/>
                          <w:color w:val="002060"/>
                          <w:szCs w:val="18"/>
                        </w:rPr>
                        <w:t>•</w:t>
                      </w:r>
                      <w:r>
                        <w:rPr>
                          <w:bCs/>
                          <w:color w:val="002060"/>
                          <w:szCs w:val="18"/>
                        </w:rPr>
                        <w:t xml:space="preserve"> </w:t>
                      </w:r>
                      <w:r w:rsidRPr="00412B95">
                        <w:rPr>
                          <w:bCs/>
                          <w:color w:val="002060"/>
                          <w:szCs w:val="18"/>
                        </w:rPr>
                        <w:t xml:space="preserve">Preprocessed data in Snowflake and </w:t>
                      </w:r>
                      <w:proofErr w:type="spellStart"/>
                      <w:r w:rsidRPr="00412B95">
                        <w:rPr>
                          <w:bCs/>
                          <w:color w:val="002060"/>
                          <w:szCs w:val="18"/>
                        </w:rPr>
                        <w:t>DataIku</w:t>
                      </w:r>
                      <w:proofErr w:type="spellEnd"/>
                      <w:r w:rsidRPr="00412B95">
                        <w:rPr>
                          <w:bCs/>
                          <w:color w:val="002060"/>
                          <w:szCs w:val="18"/>
                        </w:rPr>
                        <w:t>, enhancing data quality and preparation for model development.</w:t>
                      </w:r>
                    </w:p>
                    <w:p w14:paraId="61BEF760" w14:textId="55C8FC03" w:rsidR="00562D8E" w:rsidRPr="00562D8E" w:rsidRDefault="00562D8E" w:rsidP="00385BF5">
                      <w:pPr>
                        <w:pStyle w:val="Titre4"/>
                        <w:spacing w:after="40"/>
                        <w:rPr>
                          <w:b w:val="0"/>
                          <w:color w:val="002060"/>
                          <w:szCs w:val="18"/>
                        </w:rPr>
                      </w:pPr>
                      <w:r w:rsidRPr="00562D8E">
                        <w:rPr>
                          <w:b w:val="0"/>
                          <w:bCs/>
                          <w:color w:val="002060"/>
                          <w:szCs w:val="18"/>
                        </w:rPr>
                        <w:t xml:space="preserve">• </w:t>
                      </w:r>
                      <w:r w:rsidRPr="00562D8E">
                        <w:rPr>
                          <w:b w:val="0"/>
                          <w:color w:val="002060"/>
                          <w:szCs w:val="18"/>
                        </w:rPr>
                        <w:t xml:space="preserve">Developed a </w:t>
                      </w:r>
                      <w:proofErr w:type="spellStart"/>
                      <w:r w:rsidRPr="00562D8E">
                        <w:rPr>
                          <w:b w:val="0"/>
                          <w:color w:val="002060"/>
                          <w:szCs w:val="18"/>
                        </w:rPr>
                        <w:t>Dockerized</w:t>
                      </w:r>
                      <w:proofErr w:type="spellEnd"/>
                      <w:r w:rsidRPr="00562D8E">
                        <w:rPr>
                          <w:b w:val="0"/>
                          <w:color w:val="002060"/>
                          <w:szCs w:val="18"/>
                        </w:rPr>
                        <w:t xml:space="preserve"> bot on AWS and Snowflake for automated web scraping, providing daily insights and sharing summaries via Slack.</w:t>
                      </w:r>
                    </w:p>
                    <w:p w14:paraId="471D46A6" w14:textId="4DA21969" w:rsidR="00562D8E" w:rsidRPr="00562D8E" w:rsidRDefault="00562D8E" w:rsidP="00562D8E">
                      <w:pPr>
                        <w:pStyle w:val="Titre4"/>
                        <w:spacing w:after="40" w:line="252" w:lineRule="auto"/>
                        <w:rPr>
                          <w:bCs/>
                          <w:color w:val="002060"/>
                          <w:szCs w:val="18"/>
                        </w:rPr>
                      </w:pPr>
                      <w:r w:rsidRPr="00562D8E">
                        <w:rPr>
                          <w:bCs/>
                          <w:color w:val="002060"/>
                          <w:szCs w:val="18"/>
                        </w:rPr>
                        <w:t>Dashboards and Reporting:</w:t>
                      </w:r>
                    </w:p>
                    <w:p w14:paraId="492C30E9" w14:textId="086A6673" w:rsidR="00562D8E" w:rsidRPr="0012180B" w:rsidRDefault="00562D8E" w:rsidP="00385BF5">
                      <w:pPr>
                        <w:pStyle w:val="Titre4"/>
                        <w:spacing w:after="40"/>
                        <w:rPr>
                          <w:b w:val="0"/>
                          <w:color w:val="002060"/>
                          <w:spacing w:val="-4"/>
                          <w:szCs w:val="18"/>
                        </w:rPr>
                      </w:pPr>
                      <w:r w:rsidRPr="0012180B">
                        <w:rPr>
                          <w:b w:val="0"/>
                          <w:bCs/>
                          <w:color w:val="002060"/>
                          <w:spacing w:val="-4"/>
                          <w:szCs w:val="18"/>
                        </w:rPr>
                        <w:t xml:space="preserve">• </w:t>
                      </w:r>
                      <w:r w:rsidRPr="0012180B">
                        <w:rPr>
                          <w:b w:val="0"/>
                          <w:color w:val="002060"/>
                          <w:spacing w:val="-4"/>
                          <w:szCs w:val="18"/>
                        </w:rPr>
                        <w:t>Created role mining dashboards for the IAM department of a multinational</w:t>
                      </w:r>
                      <w:r w:rsidR="0012180B" w:rsidRPr="0012180B">
                        <w:rPr>
                          <w:b w:val="0"/>
                          <w:color w:val="002060"/>
                          <w:spacing w:val="-4"/>
                          <w:szCs w:val="18"/>
                        </w:rPr>
                        <w:t xml:space="preserve"> luxury watchmaker</w:t>
                      </w:r>
                      <w:r w:rsidRPr="0012180B">
                        <w:rPr>
                          <w:b w:val="0"/>
                          <w:color w:val="002060"/>
                          <w:spacing w:val="-4"/>
                          <w:szCs w:val="18"/>
                        </w:rPr>
                        <w:t>, reducing user role creation time and enhancing compliance monitoring.</w:t>
                      </w:r>
                    </w:p>
                    <w:p w14:paraId="3F5D35FC" w14:textId="15295D57" w:rsidR="00562D8E" w:rsidRPr="00562D8E" w:rsidRDefault="00562D8E" w:rsidP="00385BF5">
                      <w:pPr>
                        <w:pStyle w:val="Titre4"/>
                        <w:spacing w:after="40"/>
                        <w:rPr>
                          <w:b w:val="0"/>
                          <w:color w:val="002060"/>
                          <w:szCs w:val="18"/>
                        </w:rPr>
                      </w:pPr>
                      <w:r w:rsidRPr="00562D8E">
                        <w:rPr>
                          <w:b w:val="0"/>
                          <w:bCs/>
                          <w:color w:val="002060"/>
                          <w:szCs w:val="18"/>
                        </w:rPr>
                        <w:t xml:space="preserve">• </w:t>
                      </w:r>
                      <w:r w:rsidRPr="00562D8E">
                        <w:rPr>
                          <w:b w:val="0"/>
                          <w:color w:val="002060"/>
                          <w:szCs w:val="18"/>
                        </w:rPr>
                        <w:t>Led marketing initiatives, including website redesign, social media management, event organization, and creating impactful reporting tools.</w:t>
                      </w:r>
                    </w:p>
                    <w:p w14:paraId="17C6940D" w14:textId="4BE93BA5" w:rsidR="00562D8E" w:rsidRPr="00562D8E" w:rsidRDefault="00562D8E" w:rsidP="00562D8E">
                      <w:pPr>
                        <w:pStyle w:val="Titre4"/>
                        <w:spacing w:after="40" w:line="252" w:lineRule="auto"/>
                        <w:rPr>
                          <w:bCs/>
                          <w:color w:val="002060"/>
                          <w:szCs w:val="18"/>
                        </w:rPr>
                      </w:pPr>
                      <w:r w:rsidRPr="00562D8E">
                        <w:rPr>
                          <w:bCs/>
                          <w:color w:val="002060"/>
                          <w:szCs w:val="18"/>
                        </w:rPr>
                        <w:t>Training and Development:</w:t>
                      </w:r>
                    </w:p>
                    <w:p w14:paraId="37BC3FD2" w14:textId="13C5CAFC" w:rsidR="00562D8E" w:rsidRPr="00562D8E" w:rsidRDefault="00562D8E" w:rsidP="00562D8E">
                      <w:pPr>
                        <w:pStyle w:val="Titre4"/>
                        <w:spacing w:after="40" w:line="252" w:lineRule="auto"/>
                        <w:rPr>
                          <w:b w:val="0"/>
                          <w:color w:val="002060"/>
                          <w:szCs w:val="18"/>
                        </w:rPr>
                      </w:pPr>
                      <w:r w:rsidRPr="00562D8E">
                        <w:rPr>
                          <w:b w:val="0"/>
                          <w:bCs/>
                          <w:color w:val="002060"/>
                          <w:szCs w:val="18"/>
                        </w:rPr>
                        <w:t xml:space="preserve">• </w:t>
                      </w:r>
                      <w:r w:rsidRPr="00562D8E">
                        <w:rPr>
                          <w:b w:val="0"/>
                          <w:color w:val="002060"/>
                          <w:szCs w:val="18"/>
                        </w:rPr>
                        <w:t xml:space="preserve">Conducted </w:t>
                      </w:r>
                      <w:proofErr w:type="gramStart"/>
                      <w:r w:rsidRPr="00562D8E">
                        <w:rPr>
                          <w:b w:val="0"/>
                          <w:color w:val="002060"/>
                          <w:szCs w:val="18"/>
                        </w:rPr>
                        <w:t>highly-rated</w:t>
                      </w:r>
                      <w:proofErr w:type="gramEnd"/>
                      <w:r w:rsidRPr="00562D8E">
                        <w:rPr>
                          <w:b w:val="0"/>
                          <w:color w:val="002060"/>
                          <w:szCs w:val="18"/>
                        </w:rPr>
                        <w:t xml:space="preserve"> training courses on Tableau and Tableau Prep, boosting participants' data visualization skills.</w:t>
                      </w:r>
                    </w:p>
                    <w:p w14:paraId="25BA3A21" w14:textId="40F42C14" w:rsidR="00356931" w:rsidRPr="00562D8E" w:rsidRDefault="00562D8E" w:rsidP="00425A51">
                      <w:pPr>
                        <w:pStyle w:val="Titre4"/>
                        <w:spacing w:before="240" w:after="120" w:line="252" w:lineRule="auto"/>
                        <w:rPr>
                          <w:bCs/>
                          <w:color w:val="002060"/>
                          <w:szCs w:val="18"/>
                          <w:u w:val="single"/>
                        </w:rPr>
                      </w:pPr>
                      <w:r>
                        <w:rPr>
                          <w:color w:val="002060"/>
                          <w:szCs w:val="18"/>
                          <w:u w:val="single"/>
                        </w:rPr>
                        <w:t>UNIL</w:t>
                      </w:r>
                      <w:r w:rsidRPr="00562D8E">
                        <w:rPr>
                          <w:color w:val="002060"/>
                          <w:szCs w:val="18"/>
                          <w:u w:val="single"/>
                        </w:rPr>
                        <w:t xml:space="preserve"> – DATA SCIENTIST AND DOCTORAL RESEARCHER</w:t>
                      </w:r>
                      <w:r w:rsidRPr="00562D8E">
                        <w:rPr>
                          <w:b w:val="0"/>
                          <w:bCs/>
                          <w:color w:val="002060"/>
                          <w:szCs w:val="18"/>
                        </w:rPr>
                        <w:t xml:space="preserve"> | </w:t>
                      </w:r>
                      <w:r w:rsidRPr="00562D8E">
                        <w:rPr>
                          <w:rFonts w:ascii="Raleway Light" w:hAnsi="Raleway Light"/>
                          <w:b w:val="0"/>
                          <w:bCs/>
                          <w:i/>
                          <w:iCs/>
                          <w:color w:val="002060"/>
                          <w:szCs w:val="18"/>
                        </w:rPr>
                        <w:t>2018 – 2022</w:t>
                      </w:r>
                    </w:p>
                    <w:p w14:paraId="5CFB2957" w14:textId="62BC5B19" w:rsidR="00562D8E" w:rsidRPr="00562D8E" w:rsidRDefault="00562D8E" w:rsidP="00562D8E">
                      <w:pPr>
                        <w:spacing w:after="40" w:line="252" w:lineRule="auto"/>
                        <w:rPr>
                          <w:b/>
                          <w:bCs/>
                          <w:color w:val="002060"/>
                          <w:szCs w:val="18"/>
                        </w:rPr>
                      </w:pPr>
                      <w:r w:rsidRPr="00562D8E">
                        <w:rPr>
                          <w:b/>
                          <w:bCs/>
                          <w:color w:val="002060"/>
                          <w:szCs w:val="18"/>
                        </w:rPr>
                        <w:t>Machine Learning and Advanced Analytics:</w:t>
                      </w:r>
                    </w:p>
                    <w:p w14:paraId="2A6DDE1A" w14:textId="3D478336" w:rsidR="00562D8E" w:rsidRPr="00562D8E" w:rsidRDefault="00562D8E" w:rsidP="00385BF5">
                      <w:pPr>
                        <w:spacing w:after="40"/>
                        <w:rPr>
                          <w:color w:val="002060"/>
                          <w:szCs w:val="18"/>
                        </w:rPr>
                      </w:pPr>
                      <w:r w:rsidRPr="00562D8E">
                        <w:rPr>
                          <w:bCs/>
                          <w:color w:val="002060"/>
                          <w:szCs w:val="18"/>
                        </w:rPr>
                        <w:t>•</w:t>
                      </w:r>
                      <w:r w:rsidRPr="00562D8E">
                        <w:rPr>
                          <w:b/>
                          <w:bCs/>
                          <w:color w:val="002060"/>
                          <w:szCs w:val="18"/>
                        </w:rPr>
                        <w:t xml:space="preserve"> </w:t>
                      </w:r>
                      <w:r w:rsidRPr="00562D8E">
                        <w:rPr>
                          <w:color w:val="002060"/>
                          <w:szCs w:val="18"/>
                        </w:rPr>
                        <w:t xml:space="preserve">Specialized in supervised and unsupervised learning, including regression, classification, clustering, </w:t>
                      </w:r>
                      <w:r w:rsidR="0028189B">
                        <w:rPr>
                          <w:color w:val="002060"/>
                          <w:szCs w:val="18"/>
                        </w:rPr>
                        <w:t xml:space="preserve">and </w:t>
                      </w:r>
                      <w:r w:rsidRPr="00562D8E">
                        <w:rPr>
                          <w:color w:val="002060"/>
                          <w:szCs w:val="18"/>
                        </w:rPr>
                        <w:t>deep learning</w:t>
                      </w:r>
                      <w:r w:rsidR="0028189B">
                        <w:rPr>
                          <w:color w:val="002060"/>
                          <w:szCs w:val="18"/>
                        </w:rPr>
                        <w:t>.</w:t>
                      </w:r>
                    </w:p>
                    <w:p w14:paraId="53EE49B6" w14:textId="59775419" w:rsidR="00562D8E" w:rsidRPr="00562D8E" w:rsidRDefault="00562D8E" w:rsidP="00385BF5">
                      <w:pPr>
                        <w:spacing w:after="40"/>
                        <w:rPr>
                          <w:color w:val="002060"/>
                          <w:spacing w:val="-10"/>
                          <w:szCs w:val="18"/>
                        </w:rPr>
                      </w:pPr>
                      <w:r w:rsidRPr="00562D8E">
                        <w:rPr>
                          <w:bCs/>
                          <w:color w:val="002060"/>
                          <w:spacing w:val="-10"/>
                          <w:szCs w:val="18"/>
                        </w:rPr>
                        <w:t>•</w:t>
                      </w:r>
                      <w:r w:rsidRPr="00562D8E">
                        <w:rPr>
                          <w:b/>
                          <w:bCs/>
                          <w:color w:val="002060"/>
                          <w:spacing w:val="-10"/>
                          <w:szCs w:val="18"/>
                        </w:rPr>
                        <w:t xml:space="preserve"> </w:t>
                      </w:r>
                      <w:r w:rsidRPr="00562D8E">
                        <w:rPr>
                          <w:color w:val="002060"/>
                          <w:spacing w:val="-10"/>
                          <w:szCs w:val="18"/>
                        </w:rPr>
                        <w:t>Conducted dimensionality reduction and data preprocessing for various research projects.</w:t>
                      </w:r>
                    </w:p>
                    <w:p w14:paraId="3607C06D" w14:textId="6EFFAF56" w:rsidR="00562D8E" w:rsidRPr="00562D8E" w:rsidRDefault="00562D8E" w:rsidP="00562D8E">
                      <w:pPr>
                        <w:spacing w:after="40" w:line="252" w:lineRule="auto"/>
                        <w:rPr>
                          <w:b/>
                          <w:bCs/>
                          <w:color w:val="002060"/>
                          <w:szCs w:val="18"/>
                        </w:rPr>
                      </w:pPr>
                      <w:r w:rsidRPr="00562D8E">
                        <w:rPr>
                          <w:b/>
                          <w:bCs/>
                          <w:color w:val="002060"/>
                          <w:szCs w:val="18"/>
                        </w:rPr>
                        <w:t>Quantitative Research:</w:t>
                      </w:r>
                    </w:p>
                    <w:p w14:paraId="58728D71" w14:textId="77777777" w:rsidR="00562D8E" w:rsidRPr="00562D8E" w:rsidRDefault="00562D8E" w:rsidP="00385BF5">
                      <w:pPr>
                        <w:spacing w:after="40"/>
                        <w:rPr>
                          <w:color w:val="002060"/>
                          <w:szCs w:val="18"/>
                        </w:rPr>
                      </w:pPr>
                      <w:r w:rsidRPr="00562D8E">
                        <w:rPr>
                          <w:bCs/>
                          <w:color w:val="002060"/>
                          <w:szCs w:val="18"/>
                        </w:rPr>
                        <w:t>•</w:t>
                      </w:r>
                      <w:r w:rsidRPr="00562D8E">
                        <w:rPr>
                          <w:b/>
                          <w:bCs/>
                          <w:color w:val="002060"/>
                          <w:szCs w:val="18"/>
                        </w:rPr>
                        <w:t xml:space="preserve"> </w:t>
                      </w:r>
                      <w:r w:rsidRPr="00562D8E">
                        <w:rPr>
                          <w:color w:val="002060"/>
                          <w:szCs w:val="18"/>
                        </w:rPr>
                        <w:t>Analyzed the impact of leadership on U.S. State GDP growth.</w:t>
                      </w:r>
                    </w:p>
                    <w:p w14:paraId="2F22A661" w14:textId="16425197" w:rsidR="00562D8E" w:rsidRPr="00562D8E" w:rsidRDefault="00562D8E" w:rsidP="00385BF5">
                      <w:pPr>
                        <w:spacing w:after="40"/>
                        <w:rPr>
                          <w:color w:val="002060"/>
                          <w:szCs w:val="18"/>
                        </w:rPr>
                      </w:pPr>
                      <w:r w:rsidRPr="00562D8E">
                        <w:rPr>
                          <w:bCs/>
                          <w:color w:val="002060"/>
                          <w:szCs w:val="18"/>
                        </w:rPr>
                        <w:t>•</w:t>
                      </w:r>
                      <w:r w:rsidRPr="00562D8E">
                        <w:rPr>
                          <w:b/>
                          <w:bCs/>
                          <w:color w:val="002060"/>
                          <w:szCs w:val="18"/>
                        </w:rPr>
                        <w:t xml:space="preserve"> </w:t>
                      </w:r>
                      <w:r w:rsidRPr="00562D8E">
                        <w:rPr>
                          <w:color w:val="002060"/>
                          <w:szCs w:val="18"/>
                        </w:rPr>
                        <w:t xml:space="preserve">Evaluated </w:t>
                      </w:r>
                      <w:r>
                        <w:rPr>
                          <w:color w:val="002060"/>
                          <w:szCs w:val="18"/>
                        </w:rPr>
                        <w:t xml:space="preserve">ML </w:t>
                      </w:r>
                      <w:r w:rsidRPr="00562D8E">
                        <w:rPr>
                          <w:color w:val="002060"/>
                          <w:szCs w:val="18"/>
                        </w:rPr>
                        <w:t>estimator performance through Monte Carlo simulations.</w:t>
                      </w:r>
                    </w:p>
                    <w:p w14:paraId="70CB53BC" w14:textId="7A65C727" w:rsidR="00562D8E" w:rsidRPr="00562D8E" w:rsidRDefault="00562D8E" w:rsidP="00562D8E">
                      <w:pPr>
                        <w:spacing w:after="40" w:line="252" w:lineRule="auto"/>
                        <w:rPr>
                          <w:b/>
                          <w:bCs/>
                          <w:color w:val="002060"/>
                          <w:szCs w:val="18"/>
                        </w:rPr>
                      </w:pPr>
                      <w:r w:rsidRPr="00562D8E">
                        <w:rPr>
                          <w:b/>
                          <w:bCs/>
                          <w:color w:val="002060"/>
                          <w:szCs w:val="18"/>
                        </w:rPr>
                        <w:t>Project Leadership and Academic Contributions.</w:t>
                      </w:r>
                    </w:p>
                    <w:p w14:paraId="43584710" w14:textId="083B635B" w:rsidR="00562D8E" w:rsidRPr="00562D8E" w:rsidRDefault="00562D8E" w:rsidP="00385BF5">
                      <w:pPr>
                        <w:spacing w:after="40"/>
                        <w:rPr>
                          <w:color w:val="002060"/>
                          <w:szCs w:val="18"/>
                        </w:rPr>
                      </w:pPr>
                      <w:r w:rsidRPr="00562D8E">
                        <w:rPr>
                          <w:bCs/>
                          <w:color w:val="002060"/>
                          <w:szCs w:val="18"/>
                        </w:rPr>
                        <w:t>•</w:t>
                      </w:r>
                      <w:r w:rsidRPr="00562D8E">
                        <w:rPr>
                          <w:b/>
                          <w:bCs/>
                          <w:color w:val="002060"/>
                          <w:szCs w:val="18"/>
                        </w:rPr>
                        <w:t xml:space="preserve"> </w:t>
                      </w:r>
                      <w:r w:rsidRPr="00562D8E">
                        <w:rPr>
                          <w:color w:val="002060"/>
                          <w:szCs w:val="18"/>
                        </w:rPr>
                        <w:t>Led multiple research projects from inception to completion.</w:t>
                      </w:r>
                    </w:p>
                    <w:p w14:paraId="20C6D6C9" w14:textId="695F4A3C" w:rsidR="00360A0B" w:rsidRPr="00562D8E" w:rsidRDefault="00562D8E" w:rsidP="00385BF5">
                      <w:pPr>
                        <w:spacing w:after="40"/>
                        <w:rPr>
                          <w:color w:val="002060"/>
                          <w:szCs w:val="18"/>
                        </w:rPr>
                      </w:pPr>
                      <w:r w:rsidRPr="00562D8E">
                        <w:rPr>
                          <w:bCs/>
                          <w:color w:val="002060"/>
                          <w:szCs w:val="18"/>
                        </w:rPr>
                        <w:t>•</w:t>
                      </w:r>
                      <w:r w:rsidRPr="00562D8E">
                        <w:rPr>
                          <w:b/>
                          <w:bCs/>
                          <w:color w:val="002060"/>
                          <w:szCs w:val="18"/>
                        </w:rPr>
                        <w:t xml:space="preserve"> </w:t>
                      </w:r>
                      <w:r w:rsidRPr="00562D8E">
                        <w:rPr>
                          <w:color w:val="002060"/>
                          <w:szCs w:val="18"/>
                        </w:rPr>
                        <w:t>Presented research at international conferences and taught courses in Organizational Behavior, Statistics for Causal Analysis, and Leadership.</w:t>
                      </w:r>
                    </w:p>
                    <w:p w14:paraId="62EA2459" w14:textId="2899026D" w:rsidR="00360A0B" w:rsidRPr="003A5C1B" w:rsidRDefault="00562D8E" w:rsidP="00425A51">
                      <w:pPr>
                        <w:pStyle w:val="Titre4"/>
                        <w:spacing w:before="240" w:after="120" w:line="252" w:lineRule="auto"/>
                        <w:rPr>
                          <w:bCs/>
                          <w:color w:val="002060"/>
                          <w:szCs w:val="18"/>
                          <w:u w:val="single"/>
                        </w:rPr>
                      </w:pPr>
                      <w:r w:rsidRPr="003A5C1B">
                        <w:rPr>
                          <w:color w:val="002060"/>
                          <w:szCs w:val="18"/>
                          <w:u w:val="single"/>
                        </w:rPr>
                        <w:t>ALAYA SA – DATA SCIENCE CONSULTANT</w:t>
                      </w:r>
                      <w:r w:rsidRPr="003A5C1B">
                        <w:rPr>
                          <w:b w:val="0"/>
                          <w:bCs/>
                          <w:color w:val="002060"/>
                          <w:szCs w:val="18"/>
                        </w:rPr>
                        <w:t xml:space="preserve"> | </w:t>
                      </w:r>
                      <w:r w:rsidRPr="003A5C1B">
                        <w:rPr>
                          <w:rFonts w:ascii="Raleway Light" w:hAnsi="Raleway Light"/>
                          <w:b w:val="0"/>
                          <w:bCs/>
                          <w:i/>
                          <w:iCs/>
                          <w:color w:val="002060"/>
                          <w:szCs w:val="18"/>
                        </w:rPr>
                        <w:t>2020- 2021</w:t>
                      </w:r>
                    </w:p>
                    <w:bookmarkEnd w:id="2"/>
                    <w:p w14:paraId="0A2E8878" w14:textId="60638B41" w:rsidR="00562D8E" w:rsidRPr="00562D8E" w:rsidRDefault="00562D8E" w:rsidP="00562D8E">
                      <w:pPr>
                        <w:pStyle w:val="Titre4"/>
                        <w:spacing w:after="40" w:line="252" w:lineRule="auto"/>
                        <w:rPr>
                          <w:color w:val="002060"/>
                          <w:szCs w:val="18"/>
                        </w:rPr>
                      </w:pPr>
                      <w:r w:rsidRPr="00562D8E">
                        <w:rPr>
                          <w:color w:val="002060"/>
                          <w:szCs w:val="18"/>
                        </w:rPr>
                        <w:t>Data Science Strategy Development:</w:t>
                      </w:r>
                    </w:p>
                    <w:p w14:paraId="260BD60D" w14:textId="67DCEA70" w:rsidR="00562D8E" w:rsidRPr="00562D8E" w:rsidRDefault="00562D8E" w:rsidP="00385BF5">
                      <w:pPr>
                        <w:pStyle w:val="Titre4"/>
                        <w:spacing w:after="40"/>
                        <w:rPr>
                          <w:b w:val="0"/>
                          <w:bCs/>
                          <w:color w:val="002060"/>
                          <w:spacing w:val="-2"/>
                          <w:szCs w:val="18"/>
                        </w:rPr>
                      </w:pPr>
                      <w:r w:rsidRPr="00562D8E">
                        <w:rPr>
                          <w:b w:val="0"/>
                          <w:bCs/>
                          <w:color w:val="002060"/>
                          <w:spacing w:val="-2"/>
                          <w:szCs w:val="18"/>
                        </w:rPr>
                        <w:t>• Developed strategies for data collection and analysis to assess platform impacts.</w:t>
                      </w:r>
                    </w:p>
                    <w:p w14:paraId="5A3002DC" w14:textId="2FF6B1B2" w:rsidR="002107E4" w:rsidRPr="00562D8E" w:rsidRDefault="00562D8E" w:rsidP="00385BF5">
                      <w:pPr>
                        <w:pStyle w:val="Titre4"/>
                        <w:spacing w:after="40"/>
                        <w:rPr>
                          <w:b w:val="0"/>
                          <w:bCs/>
                          <w:color w:val="002060"/>
                          <w:szCs w:val="18"/>
                        </w:rPr>
                      </w:pPr>
                      <w:r w:rsidRPr="00562D8E">
                        <w:rPr>
                          <w:b w:val="0"/>
                          <w:bCs/>
                          <w:color w:val="002060"/>
                          <w:spacing w:val="-12"/>
                          <w:szCs w:val="18"/>
                        </w:rPr>
                        <w:t xml:space="preserve">• </w:t>
                      </w:r>
                      <w:r w:rsidRPr="00562D8E">
                        <w:rPr>
                          <w:b w:val="0"/>
                          <w:bCs/>
                          <w:color w:val="002060"/>
                          <w:szCs w:val="18"/>
                        </w:rPr>
                        <w:t>Identified key variables for analysis, enhancing data-driven insights.</w:t>
                      </w:r>
                    </w:p>
                  </w:txbxContent>
                </v:textbox>
              </v:shape>
            </w:pict>
          </mc:Fallback>
        </mc:AlternateContent>
      </w:r>
      <w:r w:rsidR="00425A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B840B" wp14:editId="446A703F">
                <wp:simplePos x="0" y="0"/>
                <wp:positionH relativeFrom="margin">
                  <wp:posOffset>-38100</wp:posOffset>
                </wp:positionH>
                <wp:positionV relativeFrom="paragraph">
                  <wp:posOffset>3459480</wp:posOffset>
                </wp:positionV>
                <wp:extent cx="2216150" cy="904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F62FC" w14:textId="77777777" w:rsidR="00DD1D4E" w:rsidRPr="00DD1D4E" w:rsidRDefault="00DD1D4E" w:rsidP="00DD1D4E">
                            <w:pPr>
                              <w:rPr>
                                <w:rFonts w:eastAsiaTheme="majorEastAsia" w:cstheme="majorBidi"/>
                                <w:b/>
                                <w:bCs/>
                                <w:caps/>
                                <w:color w:val="94B6D2" w:themeColor="accent1"/>
                                <w:sz w:val="28"/>
                                <w:szCs w:val="24"/>
                              </w:rPr>
                            </w:pPr>
                            <w:r w:rsidRPr="00DD1D4E">
                              <w:rPr>
                                <w:rFonts w:eastAsiaTheme="majorEastAsia" w:cstheme="majorBidi"/>
                                <w:b/>
                                <w:bCs/>
                                <w:caps/>
                                <w:color w:val="94B6D2" w:themeColor="accent1"/>
                                <w:sz w:val="28"/>
                                <w:szCs w:val="24"/>
                              </w:rPr>
                              <w:t>CERTIFICATIONS</w:t>
                            </w:r>
                          </w:p>
                          <w:p w14:paraId="0A5652B8" w14:textId="77777777" w:rsidR="00DD1D4E" w:rsidRPr="00DD1D4E" w:rsidRDefault="00DD1D4E" w:rsidP="00E33FC8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DD1D4E">
                              <w:rPr>
                                <w:color w:val="FFFFFF" w:themeColor="background1"/>
                              </w:rPr>
                              <w:t xml:space="preserve">Snowflake </w:t>
                            </w:r>
                            <w:proofErr w:type="spellStart"/>
                            <w:r w:rsidRPr="00DD1D4E">
                              <w:rPr>
                                <w:color w:val="FFFFFF" w:themeColor="background1"/>
                              </w:rPr>
                              <w:t>SnowPro</w:t>
                            </w:r>
                            <w:proofErr w:type="spellEnd"/>
                            <w:r w:rsidRPr="00DD1D4E">
                              <w:rPr>
                                <w:color w:val="FFFFFF" w:themeColor="background1"/>
                              </w:rPr>
                              <w:t xml:space="preserve"> Core</w:t>
                            </w:r>
                          </w:p>
                          <w:p w14:paraId="2CB0242D" w14:textId="77777777" w:rsidR="00DD1D4E" w:rsidRPr="00DD1D4E" w:rsidRDefault="00DD1D4E" w:rsidP="00E33FC8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DD1D4E">
                              <w:rPr>
                                <w:color w:val="FFFFFF" w:themeColor="background1"/>
                              </w:rPr>
                              <w:t>Tableau Desktop Specialist</w:t>
                            </w:r>
                          </w:p>
                          <w:p w14:paraId="7C68A930" w14:textId="77777777" w:rsidR="00DD1D4E" w:rsidRDefault="00DD1D4E" w:rsidP="00E33FC8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DD1D4E">
                              <w:rPr>
                                <w:color w:val="FFFFFF" w:themeColor="background1"/>
                              </w:rPr>
                              <w:t>DataIku</w:t>
                            </w:r>
                            <w:proofErr w:type="spellEnd"/>
                            <w:r w:rsidRPr="00DD1D4E">
                              <w:rPr>
                                <w:color w:val="FFFFFF" w:themeColor="background1"/>
                              </w:rPr>
                              <w:t xml:space="preserve"> Core Designer</w:t>
                            </w:r>
                          </w:p>
                          <w:p w14:paraId="14CCE442" w14:textId="47877938" w:rsidR="00562D8E" w:rsidRPr="00562D8E" w:rsidRDefault="00562D8E" w:rsidP="00E33FC8">
                            <w:pPr>
                              <w:spacing w:line="276" w:lineRule="auto"/>
                              <w:rPr>
                                <w:color w:val="FFFFFF" w:themeColor="background1"/>
                                <w:spacing w:val="-8"/>
                              </w:rPr>
                            </w:pPr>
                            <w:r w:rsidRPr="00562D8E">
                              <w:rPr>
                                <w:color w:val="FFFFFF" w:themeColor="background1"/>
                                <w:spacing w:val="-8"/>
                              </w:rPr>
                              <w:t>Stanford Machine Learning Specialization</w:t>
                            </w:r>
                          </w:p>
                          <w:p w14:paraId="359D3F54" w14:textId="2AD00B82" w:rsidR="00CD25B0" w:rsidRPr="00CD25B0" w:rsidRDefault="00CD25B0" w:rsidP="00DD1D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840B" id="Text Box 9" o:spid="_x0000_s1027" type="#_x0000_t202" style="position:absolute;margin-left:-3pt;margin-top:272.4pt;width:174.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IxGAIAADMEAAAOAAAAZHJzL2Uyb0RvYy54bWysU01v2zAMvQ/YfxB0XxxnSdo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" filled="f" stroked="f" strokeweight=".5pt">
                <v:textbox>
                  <w:txbxContent>
                    <w:p w14:paraId="767F62FC" w14:textId="77777777" w:rsidR="00DD1D4E" w:rsidRPr="00DD1D4E" w:rsidRDefault="00DD1D4E" w:rsidP="00DD1D4E">
                      <w:pPr>
                        <w:rPr>
                          <w:rFonts w:eastAsiaTheme="majorEastAsia" w:cstheme="majorBidi"/>
                          <w:b/>
                          <w:bCs/>
                          <w:caps/>
                          <w:color w:val="94B6D2" w:themeColor="accent1"/>
                          <w:sz w:val="28"/>
                          <w:szCs w:val="24"/>
                        </w:rPr>
                      </w:pPr>
                      <w:r w:rsidRPr="00DD1D4E">
                        <w:rPr>
                          <w:rFonts w:eastAsiaTheme="majorEastAsia" w:cstheme="majorBidi"/>
                          <w:b/>
                          <w:bCs/>
                          <w:caps/>
                          <w:color w:val="94B6D2" w:themeColor="accent1"/>
                          <w:sz w:val="28"/>
                          <w:szCs w:val="24"/>
                        </w:rPr>
                        <w:t>CERTIFICATIONS</w:t>
                      </w:r>
                    </w:p>
                    <w:p w14:paraId="0A5652B8" w14:textId="77777777" w:rsidR="00DD1D4E" w:rsidRPr="00DD1D4E" w:rsidRDefault="00DD1D4E" w:rsidP="00E33FC8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DD1D4E">
                        <w:rPr>
                          <w:color w:val="FFFFFF" w:themeColor="background1"/>
                        </w:rPr>
                        <w:t xml:space="preserve">Snowflake </w:t>
                      </w:r>
                      <w:proofErr w:type="spellStart"/>
                      <w:r w:rsidRPr="00DD1D4E">
                        <w:rPr>
                          <w:color w:val="FFFFFF" w:themeColor="background1"/>
                        </w:rPr>
                        <w:t>SnowPro</w:t>
                      </w:r>
                      <w:proofErr w:type="spellEnd"/>
                      <w:r w:rsidRPr="00DD1D4E">
                        <w:rPr>
                          <w:color w:val="FFFFFF" w:themeColor="background1"/>
                        </w:rPr>
                        <w:t xml:space="preserve"> Core</w:t>
                      </w:r>
                    </w:p>
                    <w:p w14:paraId="2CB0242D" w14:textId="77777777" w:rsidR="00DD1D4E" w:rsidRPr="00DD1D4E" w:rsidRDefault="00DD1D4E" w:rsidP="00E33FC8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DD1D4E">
                        <w:rPr>
                          <w:color w:val="FFFFFF" w:themeColor="background1"/>
                        </w:rPr>
                        <w:t>Tableau Desktop Specialist</w:t>
                      </w:r>
                    </w:p>
                    <w:p w14:paraId="7C68A930" w14:textId="77777777" w:rsidR="00DD1D4E" w:rsidRDefault="00DD1D4E" w:rsidP="00E33FC8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DD1D4E">
                        <w:rPr>
                          <w:color w:val="FFFFFF" w:themeColor="background1"/>
                        </w:rPr>
                        <w:t>DataIku</w:t>
                      </w:r>
                      <w:proofErr w:type="spellEnd"/>
                      <w:r w:rsidRPr="00DD1D4E">
                        <w:rPr>
                          <w:color w:val="FFFFFF" w:themeColor="background1"/>
                        </w:rPr>
                        <w:t xml:space="preserve"> Core Designer</w:t>
                      </w:r>
                    </w:p>
                    <w:p w14:paraId="14CCE442" w14:textId="47877938" w:rsidR="00562D8E" w:rsidRPr="00562D8E" w:rsidRDefault="00562D8E" w:rsidP="00E33FC8">
                      <w:pPr>
                        <w:spacing w:line="276" w:lineRule="auto"/>
                        <w:rPr>
                          <w:color w:val="FFFFFF" w:themeColor="background1"/>
                          <w:spacing w:val="-8"/>
                        </w:rPr>
                      </w:pPr>
                      <w:r w:rsidRPr="00562D8E">
                        <w:rPr>
                          <w:color w:val="FFFFFF" w:themeColor="background1"/>
                          <w:spacing w:val="-8"/>
                        </w:rPr>
                        <w:t>Stanford Machine Learning Specialization</w:t>
                      </w:r>
                    </w:p>
                    <w:p w14:paraId="359D3F54" w14:textId="2AD00B82" w:rsidR="00CD25B0" w:rsidRPr="00CD25B0" w:rsidRDefault="00CD25B0" w:rsidP="00DD1D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A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C0780" wp14:editId="5FD59239">
                <wp:simplePos x="0" y="0"/>
                <wp:positionH relativeFrom="column">
                  <wp:posOffset>-28575</wp:posOffset>
                </wp:positionH>
                <wp:positionV relativeFrom="paragraph">
                  <wp:posOffset>2091690</wp:posOffset>
                </wp:positionV>
                <wp:extent cx="2216150" cy="13049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C7AC7" w14:textId="33C2ED4C" w:rsidR="00442AB2" w:rsidRPr="009451CC" w:rsidRDefault="00CD43C1" w:rsidP="000B174A">
                            <w:pPr>
                              <w:pStyle w:val="Titre3"/>
                              <w:jc w:val="both"/>
                              <w:rPr>
                                <w:lang w:val="it-IT"/>
                              </w:rPr>
                            </w:pPr>
                            <w:r w:rsidRPr="009451CC">
                              <w:rPr>
                                <w:lang w:val="it-IT"/>
                              </w:rPr>
                              <w:t>Personal info</w:t>
                            </w:r>
                          </w:p>
                          <w:p w14:paraId="0F4ED945" w14:textId="263CBC59" w:rsidR="00442AB2" w:rsidRPr="00FB28AA" w:rsidRDefault="00442AB2" w:rsidP="00941E49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</w:pPr>
                            <w:r w:rsidRPr="00FB28AA"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  <w:t>Email</w:t>
                            </w:r>
                            <w:r w:rsidR="00A54D8D" w:rsidRPr="00FB28AA"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  <w:t>:</w:t>
                            </w:r>
                          </w:p>
                          <w:p w14:paraId="0283AD5E" w14:textId="101ADBE0" w:rsidR="00442AB2" w:rsidRPr="00FB28AA" w:rsidRDefault="00000000" w:rsidP="00941E49">
                            <w:pPr>
                              <w:spacing w:line="276" w:lineRule="auto"/>
                              <w:jc w:val="both"/>
                              <w:rPr>
                                <w:rStyle w:val="Lienhypertexte"/>
                                <w:color w:val="FFFFFF" w:themeColor="background1"/>
                                <w:u w:val="none"/>
                                <w:lang w:val="it-IT"/>
                              </w:rPr>
                            </w:pPr>
                            <w:hyperlink r:id="rId12" w:history="1">
                              <w:r w:rsidR="00442AB2" w:rsidRPr="00FB28AA">
                                <w:rPr>
                                  <w:rStyle w:val="Lienhypertexte"/>
                                  <w:color w:val="FFFFFF" w:themeColor="background1"/>
                                  <w:u w:val="none"/>
                                  <w:lang w:val="it-IT"/>
                                </w:rPr>
                                <w:t>tyler.kleinbauer@gmail.com</w:t>
                              </w:r>
                            </w:hyperlink>
                          </w:p>
                          <w:p w14:paraId="2975A632" w14:textId="31B38F67" w:rsidR="00FB28AA" w:rsidRPr="00FB28AA" w:rsidRDefault="00FB28AA" w:rsidP="00941E49">
                            <w:pPr>
                              <w:spacing w:line="276" w:lineRule="auto"/>
                              <w:jc w:val="both"/>
                              <w:rPr>
                                <w:rStyle w:val="Lienhypertexte"/>
                                <w:b/>
                                <w:bCs/>
                                <w:color w:val="FFFFFF" w:themeColor="background1"/>
                                <w:u w:val="none"/>
                                <w:lang w:val="it-IT"/>
                              </w:rPr>
                            </w:pPr>
                            <w:r w:rsidRPr="00FB28AA">
                              <w:rPr>
                                <w:rStyle w:val="Lienhypertexte"/>
                                <w:b/>
                                <w:bCs/>
                                <w:color w:val="FFFFFF" w:themeColor="background1"/>
                                <w:u w:val="none"/>
                                <w:lang w:val="it-IT"/>
                              </w:rPr>
                              <w:t>Phone:</w:t>
                            </w:r>
                          </w:p>
                          <w:p w14:paraId="6BC4E40C" w14:textId="3BBEBEB8" w:rsidR="00FB28AA" w:rsidRPr="00FB28AA" w:rsidRDefault="00FB28AA" w:rsidP="00941E49">
                            <w:pPr>
                              <w:spacing w:line="276" w:lineRule="auto"/>
                              <w:jc w:val="both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 w:rsidRPr="00FB28AA">
                              <w:rPr>
                                <w:rStyle w:val="Lienhypertexte"/>
                                <w:color w:val="FFFFFF" w:themeColor="background1"/>
                                <w:u w:val="none"/>
                                <w:lang w:val="it-IT"/>
                              </w:rPr>
                              <w:t>+41 78 649 97 85</w:t>
                            </w:r>
                          </w:p>
                          <w:p w14:paraId="7040A5DE" w14:textId="7252EDC8" w:rsidR="00442AB2" w:rsidRPr="00FB28AA" w:rsidRDefault="00442AB2" w:rsidP="00941E49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</w:pPr>
                            <w:r w:rsidRPr="00FB28AA"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  <w:t>LinkedIn</w:t>
                            </w:r>
                            <w:r w:rsidR="00A54D8D" w:rsidRPr="00FB28AA"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  <w:t>:</w:t>
                            </w:r>
                          </w:p>
                          <w:p w14:paraId="1A563BE9" w14:textId="6340AF4D" w:rsidR="00442AB2" w:rsidRPr="00725070" w:rsidRDefault="00000000" w:rsidP="00425A51">
                            <w:pPr>
                              <w:spacing w:line="276" w:lineRule="auto"/>
                              <w:jc w:val="both"/>
                              <w:rPr>
                                <w:color w:val="FFFFFF" w:themeColor="background1"/>
                                <w:spacing w:val="-20"/>
                                <w:u w:val="single"/>
                                <w:lang w:val="it-IT"/>
                              </w:rPr>
                            </w:pPr>
                            <w:hyperlink r:id="rId13" w:history="1">
                              <w:r w:rsidR="00442AB2" w:rsidRPr="00725070">
                                <w:rPr>
                                  <w:rStyle w:val="Lienhypertexte"/>
                                  <w:color w:val="FFFFFF" w:themeColor="background1"/>
                                  <w:spacing w:val="-20"/>
                                  <w:lang w:val="it-IT"/>
                                </w:rPr>
                                <w:t>https://www.linkedin.com/in/tylerkleinbauer/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0780" id="Text Box 7" o:spid="_x0000_s1028" type="#_x0000_t202" style="position:absolute;margin-left:-2.25pt;margin-top:164.7pt;width:174.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" filled="f" stroked="f" strokeweight=".5pt">
                <v:textbox>
                  <w:txbxContent>
                    <w:p w14:paraId="138C7AC7" w14:textId="33C2ED4C" w:rsidR="00442AB2" w:rsidRPr="009451CC" w:rsidRDefault="00CD43C1" w:rsidP="000B174A">
                      <w:pPr>
                        <w:pStyle w:val="Titre3"/>
                        <w:jc w:val="both"/>
                        <w:rPr>
                          <w:lang w:val="it-IT"/>
                        </w:rPr>
                      </w:pPr>
                      <w:r w:rsidRPr="009451CC">
                        <w:rPr>
                          <w:lang w:val="it-IT"/>
                        </w:rPr>
                        <w:t>Personal info</w:t>
                      </w:r>
                    </w:p>
                    <w:p w14:paraId="0F4ED945" w14:textId="263CBC59" w:rsidR="00442AB2" w:rsidRPr="00FB28AA" w:rsidRDefault="00442AB2" w:rsidP="00941E49">
                      <w:pPr>
                        <w:spacing w:line="276" w:lineRule="auto"/>
                        <w:jc w:val="both"/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</w:pPr>
                      <w:r w:rsidRPr="00FB28AA"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  <w:t>Email</w:t>
                      </w:r>
                      <w:r w:rsidR="00A54D8D" w:rsidRPr="00FB28AA"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  <w:t>:</w:t>
                      </w:r>
                    </w:p>
                    <w:p w14:paraId="0283AD5E" w14:textId="101ADBE0" w:rsidR="00442AB2" w:rsidRPr="00FB28AA" w:rsidRDefault="00000000" w:rsidP="00941E49">
                      <w:pPr>
                        <w:spacing w:line="276" w:lineRule="auto"/>
                        <w:jc w:val="both"/>
                        <w:rPr>
                          <w:rStyle w:val="Lienhypertexte"/>
                          <w:color w:val="FFFFFF" w:themeColor="background1"/>
                          <w:u w:val="none"/>
                          <w:lang w:val="it-IT"/>
                        </w:rPr>
                      </w:pPr>
                      <w:hyperlink r:id="rId14" w:history="1">
                        <w:r w:rsidR="00442AB2" w:rsidRPr="00FB28AA">
                          <w:rPr>
                            <w:rStyle w:val="Lienhypertexte"/>
                            <w:color w:val="FFFFFF" w:themeColor="background1"/>
                            <w:u w:val="none"/>
                            <w:lang w:val="it-IT"/>
                          </w:rPr>
                          <w:t>tyler.kleinbauer@gmail.com</w:t>
                        </w:r>
                      </w:hyperlink>
                    </w:p>
                    <w:p w14:paraId="2975A632" w14:textId="31B38F67" w:rsidR="00FB28AA" w:rsidRPr="00FB28AA" w:rsidRDefault="00FB28AA" w:rsidP="00941E49">
                      <w:pPr>
                        <w:spacing w:line="276" w:lineRule="auto"/>
                        <w:jc w:val="both"/>
                        <w:rPr>
                          <w:rStyle w:val="Lienhypertexte"/>
                          <w:b/>
                          <w:bCs/>
                          <w:color w:val="FFFFFF" w:themeColor="background1"/>
                          <w:u w:val="none"/>
                          <w:lang w:val="it-IT"/>
                        </w:rPr>
                      </w:pPr>
                      <w:r w:rsidRPr="00FB28AA">
                        <w:rPr>
                          <w:rStyle w:val="Lienhypertexte"/>
                          <w:b/>
                          <w:bCs/>
                          <w:color w:val="FFFFFF" w:themeColor="background1"/>
                          <w:u w:val="none"/>
                          <w:lang w:val="it-IT"/>
                        </w:rPr>
                        <w:t>Phone:</w:t>
                      </w:r>
                    </w:p>
                    <w:p w14:paraId="6BC4E40C" w14:textId="3BBEBEB8" w:rsidR="00FB28AA" w:rsidRPr="00FB28AA" w:rsidRDefault="00FB28AA" w:rsidP="00941E49">
                      <w:pPr>
                        <w:spacing w:line="276" w:lineRule="auto"/>
                        <w:jc w:val="both"/>
                        <w:rPr>
                          <w:color w:val="FFFFFF" w:themeColor="background1"/>
                          <w:lang w:val="it-IT"/>
                        </w:rPr>
                      </w:pPr>
                      <w:r w:rsidRPr="00FB28AA">
                        <w:rPr>
                          <w:rStyle w:val="Lienhypertexte"/>
                          <w:color w:val="FFFFFF" w:themeColor="background1"/>
                          <w:u w:val="none"/>
                          <w:lang w:val="it-IT"/>
                        </w:rPr>
                        <w:t>+41 78 649 97 85</w:t>
                      </w:r>
                    </w:p>
                    <w:p w14:paraId="7040A5DE" w14:textId="7252EDC8" w:rsidR="00442AB2" w:rsidRPr="00FB28AA" w:rsidRDefault="00442AB2" w:rsidP="00941E49">
                      <w:pPr>
                        <w:spacing w:line="276" w:lineRule="auto"/>
                        <w:jc w:val="both"/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</w:pPr>
                      <w:r w:rsidRPr="00FB28AA"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  <w:t>LinkedIn</w:t>
                      </w:r>
                      <w:r w:rsidR="00A54D8D" w:rsidRPr="00FB28AA"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  <w:t>:</w:t>
                      </w:r>
                    </w:p>
                    <w:p w14:paraId="1A563BE9" w14:textId="6340AF4D" w:rsidR="00442AB2" w:rsidRPr="00725070" w:rsidRDefault="00000000" w:rsidP="00425A51">
                      <w:pPr>
                        <w:spacing w:line="276" w:lineRule="auto"/>
                        <w:jc w:val="both"/>
                        <w:rPr>
                          <w:color w:val="FFFFFF" w:themeColor="background1"/>
                          <w:spacing w:val="-20"/>
                          <w:u w:val="single"/>
                          <w:lang w:val="it-IT"/>
                        </w:rPr>
                      </w:pPr>
                      <w:hyperlink r:id="rId15" w:history="1">
                        <w:r w:rsidR="00442AB2" w:rsidRPr="00725070">
                          <w:rPr>
                            <w:rStyle w:val="Lienhypertexte"/>
                            <w:color w:val="FFFFFF" w:themeColor="background1"/>
                            <w:spacing w:val="-20"/>
                            <w:lang w:val="it-IT"/>
                          </w:rPr>
                          <w:t>https://www.linkedin.com/in/tylerkleinbauer/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25A51" w:rsidRPr="00442A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DB7FE" wp14:editId="31143CF5">
                <wp:simplePos x="0" y="0"/>
                <wp:positionH relativeFrom="column">
                  <wp:posOffset>2571750</wp:posOffset>
                </wp:positionH>
                <wp:positionV relativeFrom="paragraph">
                  <wp:posOffset>5389880</wp:posOffset>
                </wp:positionV>
                <wp:extent cx="4421505" cy="17354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05" cy="173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eastAsia="Meiryo" w:cs="Times New Roman"/>
                                <w:b/>
                                <w:bCs/>
                                <w:caps/>
                                <w:color w:val="002060"/>
                                <w:sz w:val="22"/>
                                <w:szCs w:val="26"/>
                                <w:lang w:val="fr-CH"/>
                              </w:rPr>
                              <w:id w:val="-1161533365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6C441956" w14:textId="77777777" w:rsidR="00442AB2" w:rsidRPr="003C3F91" w:rsidRDefault="00442AB2" w:rsidP="00442AB2">
                                <w:pPr>
                                  <w:keepNext/>
                                  <w:keepLines/>
                                  <w:pBdr>
                                    <w:bottom w:val="single" w:sz="8" w:space="1" w:color="94B6D2"/>
                                  </w:pBdr>
                                  <w:spacing w:before="240" w:after="120"/>
                                  <w:outlineLvl w:val="1"/>
                                  <w:rPr>
                                    <w:rFonts w:eastAsia="Meiryo" w:cs="Times New Roman"/>
                                    <w:b/>
                                    <w:bCs/>
                                    <w:caps/>
                                    <w:color w:val="002060"/>
                                    <w:sz w:val="22"/>
                                    <w:szCs w:val="26"/>
                                  </w:rPr>
                                </w:pPr>
                                <w:r w:rsidRPr="003C3F91">
                                  <w:rPr>
                                    <w:rFonts w:eastAsia="Meiryo" w:cs="Times New Roman"/>
                                    <w:b/>
                                    <w:bCs/>
                                    <w:caps/>
                                    <w:color w:val="002060"/>
                                    <w:sz w:val="22"/>
                                    <w:szCs w:val="26"/>
                                  </w:rPr>
                                  <w:t>EDUCATION</w:t>
                                </w:r>
                              </w:p>
                            </w:sdtContent>
                          </w:sdt>
                          <w:p w14:paraId="0B8CED35" w14:textId="0DD0E957" w:rsidR="00442AB2" w:rsidRPr="00675490" w:rsidRDefault="006C6DCD" w:rsidP="004D71CE">
                            <w:pPr>
                              <w:spacing w:line="276" w:lineRule="auto"/>
                              <w:outlineLvl w:val="3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PhD in Economics</w:t>
                            </w:r>
                            <w:r w:rsidR="00EB4BE7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 xml:space="preserve">- </w:t>
                            </w:r>
                            <w:r w:rsidR="00442AB2" w:rsidRPr="00675490">
                              <w:rPr>
                                <w:b/>
                                <w:color w:val="002060"/>
                              </w:rPr>
                              <w:t>University of Lausanne</w:t>
                            </w:r>
                          </w:p>
                          <w:p w14:paraId="2054EB32" w14:textId="0BB74B03" w:rsidR="00A54D8D" w:rsidRPr="00926BF0" w:rsidRDefault="00442AB2" w:rsidP="004D71CE">
                            <w:pPr>
                              <w:spacing w:line="276" w:lineRule="auto"/>
                              <w:rPr>
                                <w:rFonts w:ascii="Raleway Light" w:hAnsi="Raleway Light"/>
                                <w:color w:val="002060"/>
                                <w:lang w:val="fr-CH"/>
                              </w:rPr>
                            </w:pPr>
                            <w:r w:rsidRPr="00926BF0">
                              <w:rPr>
                                <w:rFonts w:ascii="Raleway Light" w:hAnsi="Raleway Light"/>
                                <w:color w:val="002060"/>
                                <w:lang w:val="fr-CH"/>
                              </w:rPr>
                              <w:t xml:space="preserve">2018 </w:t>
                            </w:r>
                            <w:r w:rsidR="004D71CE" w:rsidRPr="00926BF0">
                              <w:rPr>
                                <w:rFonts w:ascii="Raleway Light" w:hAnsi="Raleway Light"/>
                                <w:color w:val="002060"/>
                                <w:lang w:val="fr-CH"/>
                              </w:rPr>
                              <w:t>–</w:t>
                            </w:r>
                            <w:r w:rsidRPr="00926BF0">
                              <w:rPr>
                                <w:rFonts w:ascii="Raleway Light" w:hAnsi="Raleway Light"/>
                                <w:color w:val="002060"/>
                                <w:lang w:val="fr-CH"/>
                              </w:rPr>
                              <w:t xml:space="preserve"> </w:t>
                            </w:r>
                            <w:r w:rsidR="005A6FBA" w:rsidRPr="00926BF0">
                              <w:rPr>
                                <w:rFonts w:ascii="Raleway Light" w:hAnsi="Raleway Light"/>
                                <w:color w:val="002060"/>
                                <w:lang w:val="fr-CH"/>
                              </w:rPr>
                              <w:t>2022</w:t>
                            </w:r>
                            <w:r w:rsidR="004D71CE" w:rsidRPr="00926BF0">
                              <w:rPr>
                                <w:rFonts w:ascii="Raleway Light" w:hAnsi="Raleway Light"/>
                                <w:color w:val="002060"/>
                                <w:lang w:val="fr-CH"/>
                              </w:rPr>
                              <w:t xml:space="preserve"> (</w:t>
                            </w:r>
                            <w:r w:rsidR="006C6DCD" w:rsidRPr="00926BF0">
                              <w:rPr>
                                <w:rFonts w:ascii="Raleway Light" w:hAnsi="Raleway Light"/>
                                <w:color w:val="002060"/>
                                <w:lang w:val="fr-CH"/>
                              </w:rPr>
                              <w:t>5.5/6 GPA</w:t>
                            </w:r>
                            <w:r w:rsidR="004D71CE" w:rsidRPr="00926BF0">
                              <w:rPr>
                                <w:rFonts w:ascii="Raleway Light" w:hAnsi="Raleway Light"/>
                                <w:color w:val="002060"/>
                                <w:lang w:val="fr-CH"/>
                              </w:rPr>
                              <w:t>)</w:t>
                            </w:r>
                          </w:p>
                          <w:p w14:paraId="05B54B06" w14:textId="05E715A1" w:rsidR="00941E49" w:rsidRPr="004D71CE" w:rsidRDefault="00941E49" w:rsidP="004D71CE">
                            <w:pPr>
                              <w:spacing w:line="276" w:lineRule="auto"/>
                              <w:rPr>
                                <w:color w:val="002060"/>
                                <w:sz w:val="16"/>
                                <w:szCs w:val="16"/>
                                <w:lang w:val="fr-CH"/>
                              </w:rPr>
                            </w:pPr>
                            <w:proofErr w:type="gramStart"/>
                            <w:r w:rsidRPr="00941E49">
                              <w:rPr>
                                <w:color w:val="002060"/>
                                <w:u w:val="single"/>
                                <w:lang w:val="fr-CH"/>
                              </w:rPr>
                              <w:t>Awards</w:t>
                            </w:r>
                            <w:r w:rsidRPr="00941E49">
                              <w:rPr>
                                <w:color w:val="002060"/>
                                <w:lang w:val="fr-CH"/>
                              </w:rPr>
                              <w:t>:</w:t>
                            </w:r>
                            <w:proofErr w:type="gramEnd"/>
                            <w:r w:rsidRPr="00941E49">
                              <w:rPr>
                                <w:color w:val="002060"/>
                                <w:lang w:val="fr-CH"/>
                              </w:rPr>
                              <w:t xml:space="preserve"> Rising Leaders Best Paper </w:t>
                            </w:r>
                            <w:proofErr w:type="spellStart"/>
                            <w:r w:rsidRPr="00941E49">
                              <w:rPr>
                                <w:color w:val="002060"/>
                                <w:lang w:val="fr-CH"/>
                              </w:rPr>
                              <w:t>Award</w:t>
                            </w:r>
                            <w:proofErr w:type="spellEnd"/>
                            <w:r w:rsidRPr="00941E49">
                              <w:rPr>
                                <w:color w:val="002060"/>
                                <w:lang w:val="fr-CH"/>
                              </w:rPr>
                              <w:t>, Prix de la Solidarité Confédérale</w:t>
                            </w:r>
                          </w:p>
                          <w:p w14:paraId="5EAF20B2" w14:textId="1B2F6EAB" w:rsidR="00442AB2" w:rsidRPr="00675490" w:rsidRDefault="006C6DCD" w:rsidP="004D71CE">
                            <w:pPr>
                              <w:spacing w:line="276" w:lineRule="auto"/>
                              <w:outlineLvl w:val="3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Master of Science in Management - </w:t>
                            </w:r>
                            <w:r w:rsidR="00442AB2" w:rsidRPr="00675490">
                              <w:rPr>
                                <w:b/>
                                <w:color w:val="002060"/>
                              </w:rPr>
                              <w:t>University of Lausanne</w:t>
                            </w:r>
                          </w:p>
                          <w:p w14:paraId="4A1DBA8A" w14:textId="4A00F9F2" w:rsidR="00E277FD" w:rsidRPr="004D71CE" w:rsidRDefault="00442AB2" w:rsidP="004D71CE">
                            <w:pPr>
                              <w:spacing w:line="276" w:lineRule="auto"/>
                              <w:rPr>
                                <w:rFonts w:ascii="Raleway Light" w:hAnsi="Raleway Light"/>
                                <w:color w:val="002060"/>
                              </w:rPr>
                            </w:pPr>
                            <w:r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 xml:space="preserve">2015 </w:t>
                            </w:r>
                            <w:r w:rsidR="00872528"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>–</w:t>
                            </w:r>
                            <w:r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 xml:space="preserve"> 2017</w:t>
                            </w:r>
                            <w:r w:rsidR="004D71CE"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 xml:space="preserve"> (</w:t>
                            </w:r>
                            <w:r w:rsidR="00872528"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>5/6 GPA</w:t>
                            </w:r>
                            <w:r w:rsidR="004D71CE"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>)</w:t>
                            </w:r>
                          </w:p>
                          <w:p w14:paraId="20294C86" w14:textId="273CE860" w:rsidR="00E277FD" w:rsidRPr="00425A51" w:rsidRDefault="00425A51" w:rsidP="004D71CE">
                            <w:pPr>
                              <w:spacing w:line="276" w:lineRule="auto"/>
                              <w:rPr>
                                <w:rFonts w:ascii="Raleway Light" w:hAnsi="Raleway Light"/>
                                <w:color w:val="002060"/>
                                <w:spacing w:val="-8"/>
                              </w:rPr>
                            </w:pPr>
                            <w:r w:rsidRPr="00425A51">
                              <w:rPr>
                                <w:bCs/>
                                <w:color w:val="002060"/>
                                <w:spacing w:val="-8"/>
                                <w:szCs w:val="18"/>
                              </w:rPr>
                              <w:t>•</w:t>
                            </w:r>
                            <w:r w:rsidRPr="00425A51">
                              <w:rPr>
                                <w:b/>
                                <w:bCs/>
                                <w:color w:val="002060"/>
                                <w:spacing w:val="-8"/>
                                <w:szCs w:val="18"/>
                              </w:rPr>
                              <w:t xml:space="preserve"> </w:t>
                            </w:r>
                            <w:r w:rsidR="006C6DCD" w:rsidRPr="00425A51">
                              <w:rPr>
                                <w:bCs/>
                                <w:color w:val="002060"/>
                                <w:spacing w:val="-8"/>
                              </w:rPr>
                              <w:t xml:space="preserve">Exchange Year - </w:t>
                            </w:r>
                            <w:r w:rsidR="00442AB2" w:rsidRPr="00425A51">
                              <w:rPr>
                                <w:bCs/>
                                <w:color w:val="002060"/>
                                <w:spacing w:val="-8"/>
                              </w:rPr>
                              <w:t>Telfer School of Management</w:t>
                            </w:r>
                            <w:r w:rsidR="00A82ADD" w:rsidRPr="00425A51">
                              <w:rPr>
                                <w:bCs/>
                                <w:color w:val="002060"/>
                                <w:spacing w:val="-8"/>
                              </w:rPr>
                              <w:t>, Ottawa, Canada</w:t>
                            </w:r>
                            <w:r w:rsidRPr="00425A51">
                              <w:rPr>
                                <w:bCs/>
                                <w:color w:val="002060"/>
                                <w:spacing w:val="-8"/>
                              </w:rPr>
                              <w:t xml:space="preserve">, </w:t>
                            </w:r>
                            <w:r w:rsidR="00442AB2" w:rsidRPr="00425A51">
                              <w:rPr>
                                <w:rFonts w:ascii="Raleway Light" w:hAnsi="Raleway Light"/>
                                <w:color w:val="002060"/>
                                <w:spacing w:val="-8"/>
                              </w:rPr>
                              <w:t xml:space="preserve">2014 </w:t>
                            </w:r>
                            <w:r w:rsidR="00E277FD" w:rsidRPr="00425A51">
                              <w:rPr>
                                <w:rFonts w:ascii="Raleway Light" w:hAnsi="Raleway Light"/>
                                <w:color w:val="002060"/>
                                <w:spacing w:val="-8"/>
                              </w:rPr>
                              <w:t>–</w:t>
                            </w:r>
                            <w:r w:rsidR="00442AB2" w:rsidRPr="00425A51">
                              <w:rPr>
                                <w:rFonts w:ascii="Raleway Light" w:hAnsi="Raleway Light"/>
                                <w:color w:val="002060"/>
                                <w:spacing w:val="-8"/>
                              </w:rPr>
                              <w:t xml:space="preserve"> 2015</w:t>
                            </w:r>
                            <w:r w:rsidR="004D71CE" w:rsidRPr="00425A51">
                              <w:rPr>
                                <w:rFonts w:ascii="Raleway Light" w:hAnsi="Raleway Light"/>
                                <w:color w:val="002060"/>
                                <w:spacing w:val="-8"/>
                              </w:rPr>
                              <w:t xml:space="preserve"> (</w:t>
                            </w:r>
                            <w:r w:rsidR="00E277FD" w:rsidRPr="00425A51">
                              <w:rPr>
                                <w:rFonts w:ascii="Raleway Light" w:hAnsi="Raleway Light"/>
                                <w:color w:val="002060"/>
                                <w:spacing w:val="-8"/>
                              </w:rPr>
                              <w:t>5/6 GPA</w:t>
                            </w:r>
                            <w:r w:rsidR="004D71CE" w:rsidRPr="00425A51">
                              <w:rPr>
                                <w:rFonts w:ascii="Raleway Light" w:hAnsi="Raleway Light"/>
                                <w:color w:val="002060"/>
                                <w:spacing w:val="-8"/>
                              </w:rPr>
                              <w:t>)</w:t>
                            </w:r>
                          </w:p>
                          <w:p w14:paraId="2DF86749" w14:textId="1E1A3EAF" w:rsidR="00442AB2" w:rsidRPr="00675490" w:rsidRDefault="006C6DCD" w:rsidP="004D71CE">
                            <w:pPr>
                              <w:spacing w:line="276" w:lineRule="auto"/>
                              <w:outlineLvl w:val="3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Bachelor of Science - </w:t>
                            </w:r>
                            <w:r w:rsidR="00442AB2" w:rsidRPr="00675490">
                              <w:rPr>
                                <w:b/>
                                <w:color w:val="002060"/>
                              </w:rPr>
                              <w:t>University of Lausanne</w:t>
                            </w:r>
                          </w:p>
                          <w:p w14:paraId="4C73EE79" w14:textId="00476C1F" w:rsidR="00442AB2" w:rsidRPr="004D71CE" w:rsidRDefault="00442AB2" w:rsidP="004D71CE">
                            <w:pPr>
                              <w:spacing w:line="276" w:lineRule="auto"/>
                              <w:rPr>
                                <w:rFonts w:ascii="Raleway Light" w:hAnsi="Raleway Light"/>
                                <w:color w:val="002060"/>
                              </w:rPr>
                            </w:pPr>
                            <w:r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 xml:space="preserve">2013 </w:t>
                            </w:r>
                            <w:r w:rsidR="007460A1"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>–</w:t>
                            </w:r>
                            <w:r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 xml:space="preserve"> 2015</w:t>
                            </w:r>
                            <w:r w:rsidR="004D71CE"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 xml:space="preserve"> (</w:t>
                            </w:r>
                            <w:r w:rsidR="007460A1"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>4.7/6 GPA</w:t>
                            </w:r>
                            <w:r w:rsidR="004D71CE" w:rsidRPr="004D71CE">
                              <w:rPr>
                                <w:rFonts w:ascii="Raleway Light" w:hAnsi="Raleway Light"/>
                                <w:color w:val="00206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B7FE" id="Text Box 4" o:spid="_x0000_s1029" type="#_x0000_t202" style="position:absolute;margin-left:202.5pt;margin-top:424.4pt;width:348.15pt;height:1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" filled="f" stroked="f" strokeweight=".5pt">
                <v:textbox>
                  <w:txbxContent>
                    <w:sdt>
                      <w:sdtPr>
                        <w:rPr>
                          <w:rFonts w:eastAsia="Meiryo" w:cs="Times New Roman"/>
                          <w:b/>
                          <w:bCs/>
                          <w:caps/>
                          <w:color w:val="002060"/>
                          <w:sz w:val="22"/>
                          <w:szCs w:val="26"/>
                          <w:lang w:val="fr-CH"/>
                        </w:rPr>
                        <w:id w:val="-1161533365"/>
                        <w:temporary/>
                        <w:showingPlcHdr/>
                        <w15:appearance w15:val="hidden"/>
                      </w:sdtPr>
                      <w:sdtContent>
                        <w:p w14:paraId="6C441956" w14:textId="77777777" w:rsidR="00442AB2" w:rsidRPr="003C3F91" w:rsidRDefault="00442AB2" w:rsidP="00442AB2">
                          <w:pPr>
                            <w:keepNext/>
                            <w:keepLines/>
                            <w:pBdr>
                              <w:bottom w:val="single" w:sz="8" w:space="1" w:color="94B6D2"/>
                            </w:pBdr>
                            <w:spacing w:before="240" w:after="120"/>
                            <w:outlineLvl w:val="1"/>
                            <w:rPr>
                              <w:rFonts w:eastAsia="Meiryo" w:cs="Times New Roman"/>
                              <w:b/>
                              <w:bCs/>
                              <w:caps/>
                              <w:color w:val="002060"/>
                              <w:sz w:val="22"/>
                              <w:szCs w:val="26"/>
                            </w:rPr>
                          </w:pPr>
                          <w:r w:rsidRPr="003C3F91">
                            <w:rPr>
                              <w:rFonts w:eastAsia="Meiryo" w:cs="Times New Roman"/>
                              <w:b/>
                              <w:bCs/>
                              <w:caps/>
                              <w:color w:val="002060"/>
                              <w:sz w:val="22"/>
                              <w:szCs w:val="26"/>
                            </w:rPr>
                            <w:t>EDUCATION</w:t>
                          </w:r>
                        </w:p>
                      </w:sdtContent>
                    </w:sdt>
                    <w:p w14:paraId="0B8CED35" w14:textId="0DD0E957" w:rsidR="00442AB2" w:rsidRPr="00675490" w:rsidRDefault="006C6DCD" w:rsidP="004D71CE">
                      <w:pPr>
                        <w:spacing w:line="276" w:lineRule="auto"/>
                        <w:outlineLvl w:val="3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PhD in Economics</w:t>
                      </w:r>
                      <w:r w:rsidR="00EB4BE7">
                        <w:rPr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</w:rPr>
                        <w:t xml:space="preserve">- </w:t>
                      </w:r>
                      <w:r w:rsidR="00442AB2" w:rsidRPr="00675490">
                        <w:rPr>
                          <w:b/>
                          <w:color w:val="002060"/>
                        </w:rPr>
                        <w:t>University of Lausanne</w:t>
                      </w:r>
                    </w:p>
                    <w:p w14:paraId="2054EB32" w14:textId="0BB74B03" w:rsidR="00A54D8D" w:rsidRPr="00926BF0" w:rsidRDefault="00442AB2" w:rsidP="004D71CE">
                      <w:pPr>
                        <w:spacing w:line="276" w:lineRule="auto"/>
                        <w:rPr>
                          <w:rFonts w:ascii="Raleway Light" w:hAnsi="Raleway Light"/>
                          <w:color w:val="002060"/>
                          <w:lang w:val="fr-CH"/>
                        </w:rPr>
                      </w:pPr>
                      <w:r w:rsidRPr="00926BF0">
                        <w:rPr>
                          <w:rFonts w:ascii="Raleway Light" w:hAnsi="Raleway Light"/>
                          <w:color w:val="002060"/>
                          <w:lang w:val="fr-CH"/>
                        </w:rPr>
                        <w:t xml:space="preserve">2018 </w:t>
                      </w:r>
                      <w:r w:rsidR="004D71CE" w:rsidRPr="00926BF0">
                        <w:rPr>
                          <w:rFonts w:ascii="Raleway Light" w:hAnsi="Raleway Light"/>
                          <w:color w:val="002060"/>
                          <w:lang w:val="fr-CH"/>
                        </w:rPr>
                        <w:t>–</w:t>
                      </w:r>
                      <w:r w:rsidRPr="00926BF0">
                        <w:rPr>
                          <w:rFonts w:ascii="Raleway Light" w:hAnsi="Raleway Light"/>
                          <w:color w:val="002060"/>
                          <w:lang w:val="fr-CH"/>
                        </w:rPr>
                        <w:t xml:space="preserve"> </w:t>
                      </w:r>
                      <w:r w:rsidR="005A6FBA" w:rsidRPr="00926BF0">
                        <w:rPr>
                          <w:rFonts w:ascii="Raleway Light" w:hAnsi="Raleway Light"/>
                          <w:color w:val="002060"/>
                          <w:lang w:val="fr-CH"/>
                        </w:rPr>
                        <w:t>2022</w:t>
                      </w:r>
                      <w:r w:rsidR="004D71CE" w:rsidRPr="00926BF0">
                        <w:rPr>
                          <w:rFonts w:ascii="Raleway Light" w:hAnsi="Raleway Light"/>
                          <w:color w:val="002060"/>
                          <w:lang w:val="fr-CH"/>
                        </w:rPr>
                        <w:t xml:space="preserve"> (</w:t>
                      </w:r>
                      <w:r w:rsidR="006C6DCD" w:rsidRPr="00926BF0">
                        <w:rPr>
                          <w:rFonts w:ascii="Raleway Light" w:hAnsi="Raleway Light"/>
                          <w:color w:val="002060"/>
                          <w:lang w:val="fr-CH"/>
                        </w:rPr>
                        <w:t>5.5/6 GPA</w:t>
                      </w:r>
                      <w:r w:rsidR="004D71CE" w:rsidRPr="00926BF0">
                        <w:rPr>
                          <w:rFonts w:ascii="Raleway Light" w:hAnsi="Raleway Light"/>
                          <w:color w:val="002060"/>
                          <w:lang w:val="fr-CH"/>
                        </w:rPr>
                        <w:t>)</w:t>
                      </w:r>
                    </w:p>
                    <w:p w14:paraId="05B54B06" w14:textId="05E715A1" w:rsidR="00941E49" w:rsidRPr="004D71CE" w:rsidRDefault="00941E49" w:rsidP="004D71CE">
                      <w:pPr>
                        <w:spacing w:line="276" w:lineRule="auto"/>
                        <w:rPr>
                          <w:color w:val="002060"/>
                          <w:sz w:val="16"/>
                          <w:szCs w:val="16"/>
                          <w:lang w:val="fr-CH"/>
                        </w:rPr>
                      </w:pPr>
                      <w:proofErr w:type="gramStart"/>
                      <w:r w:rsidRPr="00941E49">
                        <w:rPr>
                          <w:color w:val="002060"/>
                          <w:u w:val="single"/>
                          <w:lang w:val="fr-CH"/>
                        </w:rPr>
                        <w:t>Awards</w:t>
                      </w:r>
                      <w:r w:rsidRPr="00941E49">
                        <w:rPr>
                          <w:color w:val="002060"/>
                          <w:lang w:val="fr-CH"/>
                        </w:rPr>
                        <w:t>:</w:t>
                      </w:r>
                      <w:proofErr w:type="gramEnd"/>
                      <w:r w:rsidRPr="00941E49">
                        <w:rPr>
                          <w:color w:val="002060"/>
                          <w:lang w:val="fr-CH"/>
                        </w:rPr>
                        <w:t xml:space="preserve"> Rising Leaders Best Paper </w:t>
                      </w:r>
                      <w:proofErr w:type="spellStart"/>
                      <w:r w:rsidRPr="00941E49">
                        <w:rPr>
                          <w:color w:val="002060"/>
                          <w:lang w:val="fr-CH"/>
                        </w:rPr>
                        <w:t>Award</w:t>
                      </w:r>
                      <w:proofErr w:type="spellEnd"/>
                      <w:r w:rsidRPr="00941E49">
                        <w:rPr>
                          <w:color w:val="002060"/>
                          <w:lang w:val="fr-CH"/>
                        </w:rPr>
                        <w:t>, Prix de la Solidarité Confédérale</w:t>
                      </w:r>
                    </w:p>
                    <w:p w14:paraId="5EAF20B2" w14:textId="1B2F6EAB" w:rsidR="00442AB2" w:rsidRPr="00675490" w:rsidRDefault="006C6DCD" w:rsidP="004D71CE">
                      <w:pPr>
                        <w:spacing w:line="276" w:lineRule="auto"/>
                        <w:outlineLvl w:val="3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Master of Science in Management - </w:t>
                      </w:r>
                      <w:r w:rsidR="00442AB2" w:rsidRPr="00675490">
                        <w:rPr>
                          <w:b/>
                          <w:color w:val="002060"/>
                        </w:rPr>
                        <w:t>University of Lausanne</w:t>
                      </w:r>
                    </w:p>
                    <w:p w14:paraId="4A1DBA8A" w14:textId="4A00F9F2" w:rsidR="00E277FD" w:rsidRPr="004D71CE" w:rsidRDefault="00442AB2" w:rsidP="004D71CE">
                      <w:pPr>
                        <w:spacing w:line="276" w:lineRule="auto"/>
                        <w:rPr>
                          <w:rFonts w:ascii="Raleway Light" w:hAnsi="Raleway Light"/>
                          <w:color w:val="002060"/>
                        </w:rPr>
                      </w:pPr>
                      <w:r w:rsidRPr="004D71CE">
                        <w:rPr>
                          <w:rFonts w:ascii="Raleway Light" w:hAnsi="Raleway Light"/>
                          <w:color w:val="002060"/>
                        </w:rPr>
                        <w:t xml:space="preserve">2015 </w:t>
                      </w:r>
                      <w:r w:rsidR="00872528" w:rsidRPr="004D71CE">
                        <w:rPr>
                          <w:rFonts w:ascii="Raleway Light" w:hAnsi="Raleway Light"/>
                          <w:color w:val="002060"/>
                        </w:rPr>
                        <w:t>–</w:t>
                      </w:r>
                      <w:r w:rsidRPr="004D71CE">
                        <w:rPr>
                          <w:rFonts w:ascii="Raleway Light" w:hAnsi="Raleway Light"/>
                          <w:color w:val="002060"/>
                        </w:rPr>
                        <w:t xml:space="preserve"> 2017</w:t>
                      </w:r>
                      <w:r w:rsidR="004D71CE" w:rsidRPr="004D71CE">
                        <w:rPr>
                          <w:rFonts w:ascii="Raleway Light" w:hAnsi="Raleway Light"/>
                          <w:color w:val="002060"/>
                        </w:rPr>
                        <w:t xml:space="preserve"> (</w:t>
                      </w:r>
                      <w:r w:rsidR="00872528" w:rsidRPr="004D71CE">
                        <w:rPr>
                          <w:rFonts w:ascii="Raleway Light" w:hAnsi="Raleway Light"/>
                          <w:color w:val="002060"/>
                        </w:rPr>
                        <w:t>5/6 GPA</w:t>
                      </w:r>
                      <w:r w:rsidR="004D71CE" w:rsidRPr="004D71CE">
                        <w:rPr>
                          <w:rFonts w:ascii="Raleway Light" w:hAnsi="Raleway Light"/>
                          <w:color w:val="002060"/>
                        </w:rPr>
                        <w:t>)</w:t>
                      </w:r>
                    </w:p>
                    <w:p w14:paraId="20294C86" w14:textId="273CE860" w:rsidR="00E277FD" w:rsidRPr="00425A51" w:rsidRDefault="00425A51" w:rsidP="004D71CE">
                      <w:pPr>
                        <w:spacing w:line="276" w:lineRule="auto"/>
                        <w:rPr>
                          <w:rFonts w:ascii="Raleway Light" w:hAnsi="Raleway Light"/>
                          <w:color w:val="002060"/>
                          <w:spacing w:val="-8"/>
                        </w:rPr>
                      </w:pPr>
                      <w:r w:rsidRPr="00425A51">
                        <w:rPr>
                          <w:bCs/>
                          <w:color w:val="002060"/>
                          <w:spacing w:val="-8"/>
                          <w:szCs w:val="18"/>
                        </w:rPr>
                        <w:t>•</w:t>
                      </w:r>
                      <w:r w:rsidRPr="00425A51">
                        <w:rPr>
                          <w:b/>
                          <w:bCs/>
                          <w:color w:val="002060"/>
                          <w:spacing w:val="-8"/>
                          <w:szCs w:val="18"/>
                        </w:rPr>
                        <w:t xml:space="preserve"> </w:t>
                      </w:r>
                      <w:r w:rsidR="006C6DCD" w:rsidRPr="00425A51">
                        <w:rPr>
                          <w:bCs/>
                          <w:color w:val="002060"/>
                          <w:spacing w:val="-8"/>
                        </w:rPr>
                        <w:t xml:space="preserve">Exchange Year - </w:t>
                      </w:r>
                      <w:r w:rsidR="00442AB2" w:rsidRPr="00425A51">
                        <w:rPr>
                          <w:bCs/>
                          <w:color w:val="002060"/>
                          <w:spacing w:val="-8"/>
                        </w:rPr>
                        <w:t>Telfer School of Management</w:t>
                      </w:r>
                      <w:r w:rsidR="00A82ADD" w:rsidRPr="00425A51">
                        <w:rPr>
                          <w:bCs/>
                          <w:color w:val="002060"/>
                          <w:spacing w:val="-8"/>
                        </w:rPr>
                        <w:t>, Ottawa, Canada</w:t>
                      </w:r>
                      <w:r w:rsidRPr="00425A51">
                        <w:rPr>
                          <w:bCs/>
                          <w:color w:val="002060"/>
                          <w:spacing w:val="-8"/>
                        </w:rPr>
                        <w:t xml:space="preserve">, </w:t>
                      </w:r>
                      <w:r w:rsidR="00442AB2" w:rsidRPr="00425A51">
                        <w:rPr>
                          <w:rFonts w:ascii="Raleway Light" w:hAnsi="Raleway Light"/>
                          <w:color w:val="002060"/>
                          <w:spacing w:val="-8"/>
                        </w:rPr>
                        <w:t xml:space="preserve">2014 </w:t>
                      </w:r>
                      <w:r w:rsidR="00E277FD" w:rsidRPr="00425A51">
                        <w:rPr>
                          <w:rFonts w:ascii="Raleway Light" w:hAnsi="Raleway Light"/>
                          <w:color w:val="002060"/>
                          <w:spacing w:val="-8"/>
                        </w:rPr>
                        <w:t>–</w:t>
                      </w:r>
                      <w:r w:rsidR="00442AB2" w:rsidRPr="00425A51">
                        <w:rPr>
                          <w:rFonts w:ascii="Raleway Light" w:hAnsi="Raleway Light"/>
                          <w:color w:val="002060"/>
                          <w:spacing w:val="-8"/>
                        </w:rPr>
                        <w:t xml:space="preserve"> 2015</w:t>
                      </w:r>
                      <w:r w:rsidR="004D71CE" w:rsidRPr="00425A51">
                        <w:rPr>
                          <w:rFonts w:ascii="Raleway Light" w:hAnsi="Raleway Light"/>
                          <w:color w:val="002060"/>
                          <w:spacing w:val="-8"/>
                        </w:rPr>
                        <w:t xml:space="preserve"> (</w:t>
                      </w:r>
                      <w:r w:rsidR="00E277FD" w:rsidRPr="00425A51">
                        <w:rPr>
                          <w:rFonts w:ascii="Raleway Light" w:hAnsi="Raleway Light"/>
                          <w:color w:val="002060"/>
                          <w:spacing w:val="-8"/>
                        </w:rPr>
                        <w:t>5/6 GPA</w:t>
                      </w:r>
                      <w:r w:rsidR="004D71CE" w:rsidRPr="00425A51">
                        <w:rPr>
                          <w:rFonts w:ascii="Raleway Light" w:hAnsi="Raleway Light"/>
                          <w:color w:val="002060"/>
                          <w:spacing w:val="-8"/>
                        </w:rPr>
                        <w:t>)</w:t>
                      </w:r>
                    </w:p>
                    <w:p w14:paraId="2DF86749" w14:textId="1E1A3EAF" w:rsidR="00442AB2" w:rsidRPr="00675490" w:rsidRDefault="006C6DCD" w:rsidP="004D71CE">
                      <w:pPr>
                        <w:spacing w:line="276" w:lineRule="auto"/>
                        <w:outlineLvl w:val="3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Bachelor of Science - </w:t>
                      </w:r>
                      <w:r w:rsidR="00442AB2" w:rsidRPr="00675490">
                        <w:rPr>
                          <w:b/>
                          <w:color w:val="002060"/>
                        </w:rPr>
                        <w:t>University of Lausanne</w:t>
                      </w:r>
                    </w:p>
                    <w:p w14:paraId="4C73EE79" w14:textId="00476C1F" w:rsidR="00442AB2" w:rsidRPr="004D71CE" w:rsidRDefault="00442AB2" w:rsidP="004D71CE">
                      <w:pPr>
                        <w:spacing w:line="276" w:lineRule="auto"/>
                        <w:rPr>
                          <w:rFonts w:ascii="Raleway Light" w:hAnsi="Raleway Light"/>
                          <w:color w:val="002060"/>
                        </w:rPr>
                      </w:pPr>
                      <w:r w:rsidRPr="004D71CE">
                        <w:rPr>
                          <w:rFonts w:ascii="Raleway Light" w:hAnsi="Raleway Light"/>
                          <w:color w:val="002060"/>
                        </w:rPr>
                        <w:t xml:space="preserve">2013 </w:t>
                      </w:r>
                      <w:r w:rsidR="007460A1" w:rsidRPr="004D71CE">
                        <w:rPr>
                          <w:rFonts w:ascii="Raleway Light" w:hAnsi="Raleway Light"/>
                          <w:color w:val="002060"/>
                        </w:rPr>
                        <w:t>–</w:t>
                      </w:r>
                      <w:r w:rsidRPr="004D71CE">
                        <w:rPr>
                          <w:rFonts w:ascii="Raleway Light" w:hAnsi="Raleway Light"/>
                          <w:color w:val="002060"/>
                        </w:rPr>
                        <w:t xml:space="preserve"> 2015</w:t>
                      </w:r>
                      <w:r w:rsidR="004D71CE" w:rsidRPr="004D71CE">
                        <w:rPr>
                          <w:rFonts w:ascii="Raleway Light" w:hAnsi="Raleway Light"/>
                          <w:color w:val="002060"/>
                        </w:rPr>
                        <w:t xml:space="preserve"> (</w:t>
                      </w:r>
                      <w:r w:rsidR="007460A1" w:rsidRPr="004D71CE">
                        <w:rPr>
                          <w:rFonts w:ascii="Raleway Light" w:hAnsi="Raleway Light"/>
                          <w:color w:val="002060"/>
                        </w:rPr>
                        <w:t>4.7/6 GPA</w:t>
                      </w:r>
                      <w:r w:rsidR="004D71CE" w:rsidRPr="004D71CE">
                        <w:rPr>
                          <w:rFonts w:ascii="Raleway Light" w:hAnsi="Raleway Light"/>
                          <w:color w:val="00206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2D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8A4A4" wp14:editId="707352E0">
                <wp:simplePos x="0" y="0"/>
                <wp:positionH relativeFrom="column">
                  <wp:posOffset>2571115</wp:posOffset>
                </wp:positionH>
                <wp:positionV relativeFrom="paragraph">
                  <wp:posOffset>-1581785</wp:posOffset>
                </wp:positionV>
                <wp:extent cx="4410075" cy="3898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9D3FC" w14:textId="14665E47" w:rsidR="00E44B3B" w:rsidRPr="00EC1EB2" w:rsidRDefault="00E44B3B" w:rsidP="00EC1EB2">
                            <w:pPr>
                              <w:jc w:val="both"/>
                              <w:rPr>
                                <w:color w:val="002060"/>
                                <w:sz w:val="32"/>
                                <w:szCs w:val="40"/>
                              </w:rPr>
                            </w:pPr>
                            <w:r w:rsidRPr="00EC1EB2">
                              <w:rPr>
                                <w:color w:val="002060"/>
                                <w:sz w:val="32"/>
                                <w:szCs w:val="40"/>
                              </w:rPr>
                              <w:t>Data Scientist</w:t>
                            </w:r>
                            <w:r w:rsidR="00DD1D4E" w:rsidRPr="00EC1EB2">
                              <w:rPr>
                                <w:color w:val="002060"/>
                                <w:sz w:val="32"/>
                                <w:szCs w:val="40"/>
                              </w:rPr>
                              <w:t xml:space="preserve"> and</w:t>
                            </w:r>
                            <w:r w:rsidR="00EC1EB2" w:rsidRPr="00EC1EB2">
                              <w:rPr>
                                <w:color w:val="002060"/>
                                <w:sz w:val="32"/>
                                <w:szCs w:val="40"/>
                              </w:rPr>
                              <w:t xml:space="preserve"> Analytics</w:t>
                            </w:r>
                            <w:r w:rsidR="00DD1D4E" w:rsidRPr="00EC1EB2">
                              <w:rPr>
                                <w:color w:val="002060"/>
                                <w:sz w:val="32"/>
                                <w:szCs w:val="40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8A4A4" id="Text Box 8" o:spid="_x0000_s1030" type="#_x0000_t202" style="position:absolute;margin-left:202.45pt;margin-top:-124.55pt;width:347.25pt;height:3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" filled="f" stroked="f" strokeweight=".5pt">
                <v:textbox>
                  <w:txbxContent>
                    <w:p w14:paraId="6809D3FC" w14:textId="14665E47" w:rsidR="00E44B3B" w:rsidRPr="00EC1EB2" w:rsidRDefault="00E44B3B" w:rsidP="00EC1EB2">
                      <w:pPr>
                        <w:jc w:val="both"/>
                        <w:rPr>
                          <w:color w:val="002060"/>
                          <w:sz w:val="32"/>
                          <w:szCs w:val="40"/>
                        </w:rPr>
                      </w:pPr>
                      <w:r w:rsidRPr="00EC1EB2">
                        <w:rPr>
                          <w:color w:val="002060"/>
                          <w:sz w:val="32"/>
                          <w:szCs w:val="40"/>
                        </w:rPr>
                        <w:t>Data Scientist</w:t>
                      </w:r>
                      <w:r w:rsidR="00DD1D4E" w:rsidRPr="00EC1EB2">
                        <w:rPr>
                          <w:color w:val="002060"/>
                          <w:sz w:val="32"/>
                          <w:szCs w:val="40"/>
                        </w:rPr>
                        <w:t xml:space="preserve"> and</w:t>
                      </w:r>
                      <w:r w:rsidR="00EC1EB2" w:rsidRPr="00EC1EB2">
                        <w:rPr>
                          <w:color w:val="002060"/>
                          <w:sz w:val="32"/>
                          <w:szCs w:val="40"/>
                        </w:rPr>
                        <w:t xml:space="preserve"> Analytics</w:t>
                      </w:r>
                      <w:r w:rsidR="00DD1D4E" w:rsidRPr="00EC1EB2">
                        <w:rPr>
                          <w:color w:val="002060"/>
                          <w:sz w:val="32"/>
                          <w:szCs w:val="40"/>
                        </w:rPr>
                        <w:t xml:space="preserve"> Engineer</w:t>
                      </w:r>
                    </w:p>
                  </w:txbxContent>
                </v:textbox>
              </v:shape>
            </w:pict>
          </mc:Fallback>
        </mc:AlternateContent>
      </w:r>
      <w:r w:rsidR="00562D8E" w:rsidRPr="00442A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D23B6" wp14:editId="133F58D8">
                <wp:simplePos x="0" y="0"/>
                <wp:positionH relativeFrom="column">
                  <wp:posOffset>2541905</wp:posOffset>
                </wp:positionH>
                <wp:positionV relativeFrom="paragraph">
                  <wp:posOffset>-2073910</wp:posOffset>
                </wp:positionV>
                <wp:extent cx="4578985" cy="72326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985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CE03D" w14:textId="6A654AAD" w:rsidR="00442AB2" w:rsidRPr="00562D8E" w:rsidRDefault="00442AB2" w:rsidP="00442AB2">
                            <w:pPr>
                              <w:pStyle w:val="Titre"/>
                              <w:rPr>
                                <w:color w:val="002060"/>
                                <w:spacing w:val="-20"/>
                                <w:sz w:val="64"/>
                                <w:szCs w:val="64"/>
                              </w:rPr>
                            </w:pPr>
                            <w:r w:rsidRPr="00562D8E">
                              <w:rPr>
                                <w:color w:val="002060"/>
                                <w:spacing w:val="-20"/>
                                <w:sz w:val="64"/>
                                <w:szCs w:val="64"/>
                              </w:rPr>
                              <w:t>Tyler R. Kleinbauer</w:t>
                            </w:r>
                            <w:r w:rsidR="00453000" w:rsidRPr="00562D8E">
                              <w:rPr>
                                <w:color w:val="002060"/>
                                <w:spacing w:val="-20"/>
                                <w:sz w:val="64"/>
                                <w:szCs w:val="64"/>
                              </w:rPr>
                              <w:t>, 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23B6" id="Text Box 6" o:spid="_x0000_s1031" type="#_x0000_t202" style="position:absolute;margin-left:200.15pt;margin-top:-163.3pt;width:360.55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" filled="f" stroked="f" strokeweight=".5pt">
                <v:textbox>
                  <w:txbxContent>
                    <w:p w14:paraId="1E3CE03D" w14:textId="6A654AAD" w:rsidR="00442AB2" w:rsidRPr="00562D8E" w:rsidRDefault="00442AB2" w:rsidP="00442AB2">
                      <w:pPr>
                        <w:pStyle w:val="Titre"/>
                        <w:rPr>
                          <w:color w:val="002060"/>
                          <w:spacing w:val="-20"/>
                          <w:sz w:val="64"/>
                          <w:szCs w:val="64"/>
                        </w:rPr>
                      </w:pPr>
                      <w:r w:rsidRPr="00562D8E">
                        <w:rPr>
                          <w:color w:val="002060"/>
                          <w:spacing w:val="-20"/>
                          <w:sz w:val="64"/>
                          <w:szCs w:val="64"/>
                        </w:rPr>
                        <w:t>Tyler R. Kleinbauer</w:t>
                      </w:r>
                      <w:r w:rsidR="00453000" w:rsidRPr="00562D8E">
                        <w:rPr>
                          <w:color w:val="002060"/>
                          <w:spacing w:val="-20"/>
                          <w:sz w:val="64"/>
                          <w:szCs w:val="64"/>
                        </w:rPr>
                        <w:t>, PhD</w:t>
                      </w:r>
                    </w:p>
                  </w:txbxContent>
                </v:textbox>
              </v:shape>
            </w:pict>
          </mc:Fallback>
        </mc:AlternateContent>
      </w:r>
      <w:r w:rsidR="00E33F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E7267" wp14:editId="2042A36E">
                <wp:simplePos x="0" y="0"/>
                <wp:positionH relativeFrom="column">
                  <wp:posOffset>-33655</wp:posOffset>
                </wp:positionH>
                <wp:positionV relativeFrom="paragraph">
                  <wp:posOffset>-39370</wp:posOffset>
                </wp:positionV>
                <wp:extent cx="2268220" cy="206763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2067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fr-CH"/>
                              </w:rPr>
                              <w:id w:val="-171187319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300B0FE0" w14:textId="77777777" w:rsidR="00442AB2" w:rsidRPr="00417145" w:rsidRDefault="00442AB2" w:rsidP="00442AB2">
                                <w:pPr>
                                  <w:pStyle w:val="Titre3"/>
                                  <w:rPr>
                                    <w:rFonts w:eastAsiaTheme="minorEastAsia" w:cstheme="minorBidi"/>
                                    <w:b w:val="0"/>
                                    <w:caps w:val="0"/>
                                    <w:color w:val="auto"/>
                                    <w:sz w:val="18"/>
                                    <w:szCs w:val="22"/>
                                  </w:rPr>
                                </w:pPr>
                                <w:r w:rsidRPr="00442AB2">
                                  <w:t>Profile</w:t>
                                </w:r>
                              </w:p>
                            </w:sdtContent>
                          </w:sdt>
                          <w:p w14:paraId="38512D27" w14:textId="6C58194D" w:rsidR="00E33FC8" w:rsidRDefault="004D71CE" w:rsidP="004D71CE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4D71CE">
                              <w:rPr>
                                <w:color w:val="FFFFFF" w:themeColor="background1"/>
                              </w:rPr>
                              <w:t>Analytical thinker with a hybrid profile combining</w:t>
                            </w:r>
                            <w:r w:rsidR="009451CC">
                              <w:rPr>
                                <w:color w:val="FFFFFF" w:themeColor="background1"/>
                              </w:rPr>
                              <w:t xml:space="preserve"> data science, analytics engineering and</w:t>
                            </w:r>
                            <w:r w:rsidRPr="004D71CE">
                              <w:rPr>
                                <w:color w:val="FFFFFF" w:themeColor="background1"/>
                              </w:rPr>
                              <w:t xml:space="preserve"> business administration expertise. Proven ability to develop innovative solutions and drive impactful projects. </w:t>
                            </w:r>
                          </w:p>
                          <w:p w14:paraId="6EDA6D2C" w14:textId="77777777" w:rsidR="00E33FC8" w:rsidRDefault="00E33FC8" w:rsidP="004D71CE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D333B11" w14:textId="1D3E01DE" w:rsidR="00803178" w:rsidRPr="00417145" w:rsidRDefault="004D71CE" w:rsidP="004D71CE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4D71CE">
                              <w:rPr>
                                <w:color w:val="FFFFFF" w:themeColor="background1"/>
                              </w:rPr>
                              <w:t>Passionate about leveraging technology to solve complex business problems and improve decision-making.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7267" id="Text Box 11" o:spid="_x0000_s1032" type="#_x0000_t202" style="position:absolute;margin-left:-2.65pt;margin-top:-3.1pt;width:178.6pt;height:16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lang w:val="fr-CH"/>
                        </w:rPr>
                        <w:id w:val="-1711873194"/>
                        <w:temporary/>
                        <w:showingPlcHdr/>
                        <w15:appearance w15:val="hidden"/>
                      </w:sdtPr>
                      <w:sdtContent>
                        <w:p w14:paraId="300B0FE0" w14:textId="77777777" w:rsidR="00442AB2" w:rsidRPr="00417145" w:rsidRDefault="00442AB2" w:rsidP="00442AB2">
                          <w:pPr>
                            <w:pStyle w:val="Titre3"/>
                            <w:rPr>
                              <w:rFonts w:eastAsiaTheme="minorEastAsia" w:cstheme="minorBidi"/>
                              <w:b w:val="0"/>
                              <w:caps w:val="0"/>
                              <w:color w:val="auto"/>
                              <w:sz w:val="18"/>
                              <w:szCs w:val="22"/>
                            </w:rPr>
                          </w:pPr>
                          <w:r w:rsidRPr="00442AB2">
                            <w:t>Profile</w:t>
                          </w:r>
                        </w:p>
                      </w:sdtContent>
                    </w:sdt>
                    <w:p w14:paraId="38512D27" w14:textId="6C58194D" w:rsidR="00E33FC8" w:rsidRDefault="004D71CE" w:rsidP="004D71CE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4D71CE">
                        <w:rPr>
                          <w:color w:val="FFFFFF" w:themeColor="background1"/>
                        </w:rPr>
                        <w:t>Analytical thinker with a hybrid profile combining</w:t>
                      </w:r>
                      <w:r w:rsidR="009451CC">
                        <w:rPr>
                          <w:color w:val="FFFFFF" w:themeColor="background1"/>
                        </w:rPr>
                        <w:t xml:space="preserve"> data science, analytics engineering and</w:t>
                      </w:r>
                      <w:r w:rsidRPr="004D71CE">
                        <w:rPr>
                          <w:color w:val="FFFFFF" w:themeColor="background1"/>
                        </w:rPr>
                        <w:t xml:space="preserve"> business administration expertise. Proven ability to develop innovative solutions and drive impactful projects. </w:t>
                      </w:r>
                    </w:p>
                    <w:p w14:paraId="6EDA6D2C" w14:textId="77777777" w:rsidR="00E33FC8" w:rsidRDefault="00E33FC8" w:rsidP="004D71CE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</w:p>
                    <w:p w14:paraId="1D333B11" w14:textId="1D3E01DE" w:rsidR="00803178" w:rsidRPr="00417145" w:rsidRDefault="004D71CE" w:rsidP="004D71CE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4D71CE">
                        <w:rPr>
                          <w:color w:val="FFFFFF" w:themeColor="background1"/>
                        </w:rPr>
                        <w:t>Passionate about leveraging technology to solve complex business problems and improve decision-making.</w:t>
                      </w:r>
                    </w:p>
                  </w:txbxContent>
                </v:textbox>
              </v:shape>
            </w:pict>
          </mc:Fallback>
        </mc:AlternateContent>
      </w:r>
      <w:r w:rsidR="004D71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3D758" wp14:editId="0DF9D4EE">
                <wp:simplePos x="0" y="0"/>
                <wp:positionH relativeFrom="column">
                  <wp:posOffset>-33655</wp:posOffset>
                </wp:positionH>
                <wp:positionV relativeFrom="paragraph">
                  <wp:posOffset>4427855</wp:posOffset>
                </wp:positionV>
                <wp:extent cx="2216150" cy="2545307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2545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7C0A9" w14:textId="05819A18" w:rsidR="00941E49" w:rsidRPr="00926BF0" w:rsidRDefault="00CD43C1" w:rsidP="00941E49">
                            <w:pPr>
                              <w:pStyle w:val="Titre3"/>
                            </w:pPr>
                            <w:r w:rsidRPr="00926BF0">
                              <w:t>Skills</w:t>
                            </w:r>
                            <w:r w:rsidR="00EC1EB2">
                              <w:t xml:space="preserve"> &amp; Tools</w:t>
                            </w:r>
                          </w:p>
                          <w:p w14:paraId="2080B2EC" w14:textId="13866A0A" w:rsidR="00941E49" w:rsidRPr="00941E49" w:rsidRDefault="00941E49" w:rsidP="00941E49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941E4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Programming Languages</w:t>
                            </w:r>
                            <w:r w:rsidRPr="00941E49">
                              <w:rPr>
                                <w:color w:val="FFFFFF" w:themeColor="background1"/>
                              </w:rPr>
                              <w:t>: Python, SQL, R, Stata</w:t>
                            </w:r>
                            <w:r w:rsidR="00127B6F">
                              <w:rPr>
                                <w:color w:val="FFFFFF" w:themeColor="background1"/>
                              </w:rPr>
                              <w:t>, JavaScript</w:t>
                            </w:r>
                          </w:p>
                          <w:p w14:paraId="78668BAB" w14:textId="37E0B1A8" w:rsidR="00941E49" w:rsidRPr="00941E49" w:rsidRDefault="00941E49" w:rsidP="00941E49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941E4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Tools</w:t>
                            </w:r>
                            <w:r w:rsidR="00EC1EB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&amp; Platforms</w:t>
                            </w:r>
                            <w:r w:rsidRPr="00941E4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  <w:r w:rsidRPr="00941E4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941E49">
                              <w:rPr>
                                <w:color w:val="FFFFFF" w:themeColor="background1"/>
                              </w:rPr>
                              <w:t>Snowflake</w:t>
                            </w:r>
                            <w:r w:rsidR="00EC1EB2"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Pr="00941E4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C1EB2">
                              <w:rPr>
                                <w:color w:val="FFFFFF" w:themeColor="background1"/>
                              </w:rPr>
                              <w:t xml:space="preserve"> AWS</w:t>
                            </w:r>
                            <w:proofErr w:type="gramEnd"/>
                            <w:r w:rsidR="00EC1EB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Pr="00941E49">
                              <w:rPr>
                                <w:color w:val="FFFFFF" w:themeColor="background1"/>
                              </w:rPr>
                              <w:t>Dataiku, Tableau</w:t>
                            </w:r>
                            <w:r w:rsidR="00EC1EB2">
                              <w:rPr>
                                <w:color w:val="FFFFFF" w:themeColor="background1"/>
                              </w:rPr>
                              <w:t>, Docker.</w:t>
                            </w:r>
                            <w:r w:rsidR="00100CC2">
                              <w:rPr>
                                <w:color w:val="FFFFFF" w:themeColor="background1"/>
                              </w:rPr>
                              <w:t xml:space="preserve"> Git</w:t>
                            </w:r>
                          </w:p>
                          <w:p w14:paraId="11091C8E" w14:textId="6BA1E97A" w:rsidR="00941E49" w:rsidRPr="00941E49" w:rsidRDefault="00EC1EB2" w:rsidP="00941E49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Python</w:t>
                            </w:r>
                            <w:r w:rsidR="00941E49" w:rsidRPr="00941E4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Libraries:</w:t>
                            </w:r>
                            <w:r w:rsidR="00941E49" w:rsidRPr="00941E4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LangChain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, OpenAI, </w:t>
                            </w:r>
                            <w:r w:rsidR="00941E49" w:rsidRPr="00941E49">
                              <w:rPr>
                                <w:color w:val="FFFFFF" w:themeColor="background1"/>
                              </w:rPr>
                              <w:t xml:space="preserve">NumPy, Scikit-learn, pandas, TensorFlow, Matplotlib, </w:t>
                            </w:r>
                            <w:proofErr w:type="spellStart"/>
                            <w:r w:rsidR="00941E49" w:rsidRPr="00941E49">
                              <w:rPr>
                                <w:color w:val="FFFFFF" w:themeColor="background1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, Selenium.</w:t>
                            </w:r>
                            <w:r w:rsidR="00100CC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100CC2">
                              <w:rPr>
                                <w:color w:val="FFFFFF" w:themeColor="background1"/>
                              </w:rPr>
                              <w:t>Streamlit</w:t>
                            </w:r>
                            <w:proofErr w:type="spellEnd"/>
                            <w:r w:rsidR="00100CC2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11E1F774" w14:textId="7993EF43" w:rsidR="00100CC2" w:rsidRDefault="00100CC2" w:rsidP="00941E49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Frameworks: </w:t>
                            </w:r>
                            <w:r w:rsidRPr="00100CC2">
                              <w:rPr>
                                <w:color w:val="FFFFFF" w:themeColor="background1"/>
                              </w:rPr>
                              <w:t>Django, React</w:t>
                            </w:r>
                          </w:p>
                          <w:p w14:paraId="7FE3DDD3" w14:textId="59BF1052" w:rsidR="00941E49" w:rsidRPr="00941E49" w:rsidRDefault="00941E49" w:rsidP="00941E49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941E4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Languages:</w:t>
                            </w:r>
                            <w:r w:rsidRPr="00941E49">
                              <w:rPr>
                                <w:color w:val="FFFFFF" w:themeColor="background1"/>
                              </w:rPr>
                              <w:t xml:space="preserve"> English/French (native), German (beginner)</w:t>
                            </w:r>
                          </w:p>
                          <w:p w14:paraId="63C1EC80" w14:textId="6B84504F" w:rsidR="00941E49" w:rsidRPr="00027918" w:rsidRDefault="00941E49" w:rsidP="00941E49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941E4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Soft Skills:</w:t>
                            </w:r>
                            <w:r w:rsidRPr="00941E49">
                              <w:rPr>
                                <w:color w:val="FFFFFF" w:themeColor="background1"/>
                              </w:rPr>
                              <w:t xml:space="preserve"> Project Management, Presentation Skills</w:t>
                            </w:r>
                            <w:r w:rsidR="004D71CE">
                              <w:rPr>
                                <w:color w:val="FFFFFF" w:themeColor="background1"/>
                              </w:rPr>
                              <w:t>, Leadership, Problem-solving</w:t>
                            </w:r>
                          </w:p>
                          <w:p w14:paraId="0B1B3963" w14:textId="29826885" w:rsidR="00CD43C1" w:rsidRDefault="00CD43C1" w:rsidP="00CD4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D758" id="Text Box 32" o:spid="_x0000_s1033" type="#_x0000_t202" style="position:absolute;margin-left:-2.65pt;margin-top:348.65pt;width:174.5pt;height:20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" filled="f" stroked="f" strokeweight=".5pt">
                <v:textbox>
                  <w:txbxContent>
                    <w:p w14:paraId="2197C0A9" w14:textId="05819A18" w:rsidR="00941E49" w:rsidRPr="00926BF0" w:rsidRDefault="00CD43C1" w:rsidP="00941E49">
                      <w:pPr>
                        <w:pStyle w:val="Titre3"/>
                      </w:pPr>
                      <w:r w:rsidRPr="00926BF0">
                        <w:t>Skills</w:t>
                      </w:r>
                      <w:r w:rsidR="00EC1EB2">
                        <w:t xml:space="preserve"> &amp; Tools</w:t>
                      </w:r>
                    </w:p>
                    <w:p w14:paraId="2080B2EC" w14:textId="13866A0A" w:rsidR="00941E49" w:rsidRPr="00941E49" w:rsidRDefault="00941E49" w:rsidP="00941E49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941E49">
                        <w:rPr>
                          <w:b/>
                          <w:bCs/>
                          <w:color w:val="FFFFFF" w:themeColor="background1"/>
                        </w:rPr>
                        <w:t>Programming Languages</w:t>
                      </w:r>
                      <w:r w:rsidRPr="00941E49">
                        <w:rPr>
                          <w:color w:val="FFFFFF" w:themeColor="background1"/>
                        </w:rPr>
                        <w:t>: Python, SQL, R, Stata</w:t>
                      </w:r>
                      <w:r w:rsidR="00127B6F">
                        <w:rPr>
                          <w:color w:val="FFFFFF" w:themeColor="background1"/>
                        </w:rPr>
                        <w:t>, JavaScript</w:t>
                      </w:r>
                    </w:p>
                    <w:p w14:paraId="78668BAB" w14:textId="37E0B1A8" w:rsidR="00941E49" w:rsidRPr="00941E49" w:rsidRDefault="00941E49" w:rsidP="00941E49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941E49">
                        <w:rPr>
                          <w:b/>
                          <w:bCs/>
                          <w:color w:val="FFFFFF" w:themeColor="background1"/>
                        </w:rPr>
                        <w:t>Tools</w:t>
                      </w:r>
                      <w:r w:rsidR="00EC1EB2">
                        <w:rPr>
                          <w:b/>
                          <w:bCs/>
                          <w:color w:val="FFFFFF" w:themeColor="background1"/>
                        </w:rPr>
                        <w:t xml:space="preserve"> &amp; Platforms</w:t>
                      </w:r>
                      <w:r w:rsidRPr="00941E49">
                        <w:rPr>
                          <w:b/>
                          <w:bCs/>
                          <w:color w:val="FFFFFF" w:themeColor="background1"/>
                        </w:rPr>
                        <w:t>:</w:t>
                      </w:r>
                      <w:r w:rsidRPr="00941E49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941E49">
                        <w:rPr>
                          <w:color w:val="FFFFFF" w:themeColor="background1"/>
                        </w:rPr>
                        <w:t>Snowflake</w:t>
                      </w:r>
                      <w:r w:rsidR="00EC1EB2">
                        <w:rPr>
                          <w:color w:val="FFFFFF" w:themeColor="background1"/>
                        </w:rPr>
                        <w:t>,</w:t>
                      </w:r>
                      <w:r w:rsidRPr="00941E49">
                        <w:rPr>
                          <w:color w:val="FFFFFF" w:themeColor="background1"/>
                        </w:rPr>
                        <w:t xml:space="preserve"> </w:t>
                      </w:r>
                      <w:r w:rsidR="00EC1EB2">
                        <w:rPr>
                          <w:color w:val="FFFFFF" w:themeColor="background1"/>
                        </w:rPr>
                        <w:t xml:space="preserve"> AWS</w:t>
                      </w:r>
                      <w:proofErr w:type="gramEnd"/>
                      <w:r w:rsidR="00EC1EB2">
                        <w:rPr>
                          <w:color w:val="FFFFFF" w:themeColor="background1"/>
                        </w:rPr>
                        <w:t xml:space="preserve">, </w:t>
                      </w:r>
                      <w:r w:rsidRPr="00941E49">
                        <w:rPr>
                          <w:color w:val="FFFFFF" w:themeColor="background1"/>
                        </w:rPr>
                        <w:t>Dataiku, Tableau</w:t>
                      </w:r>
                      <w:r w:rsidR="00EC1EB2">
                        <w:rPr>
                          <w:color w:val="FFFFFF" w:themeColor="background1"/>
                        </w:rPr>
                        <w:t>, Docker.</w:t>
                      </w:r>
                      <w:r w:rsidR="00100CC2">
                        <w:rPr>
                          <w:color w:val="FFFFFF" w:themeColor="background1"/>
                        </w:rPr>
                        <w:t xml:space="preserve"> Git</w:t>
                      </w:r>
                    </w:p>
                    <w:p w14:paraId="11091C8E" w14:textId="6BA1E97A" w:rsidR="00941E49" w:rsidRPr="00941E49" w:rsidRDefault="00EC1EB2" w:rsidP="00941E49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Python</w:t>
                      </w:r>
                      <w:r w:rsidR="00941E49" w:rsidRPr="00941E49">
                        <w:rPr>
                          <w:b/>
                          <w:bCs/>
                          <w:color w:val="FFFFFF" w:themeColor="background1"/>
                        </w:rPr>
                        <w:t xml:space="preserve"> Libraries:</w:t>
                      </w:r>
                      <w:r w:rsidR="00941E49" w:rsidRPr="00941E4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LangChain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, OpenAI, </w:t>
                      </w:r>
                      <w:r w:rsidR="00941E49" w:rsidRPr="00941E49">
                        <w:rPr>
                          <w:color w:val="FFFFFF" w:themeColor="background1"/>
                        </w:rPr>
                        <w:t xml:space="preserve">NumPy, Scikit-learn, pandas, TensorFlow, Matplotlib, </w:t>
                      </w:r>
                      <w:proofErr w:type="spellStart"/>
                      <w:r w:rsidR="00941E49" w:rsidRPr="00941E49">
                        <w:rPr>
                          <w:color w:val="FFFFFF" w:themeColor="background1"/>
                        </w:rPr>
                        <w:t>Keras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, Selenium.</w:t>
                      </w:r>
                      <w:r w:rsidR="00100CC2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100CC2">
                        <w:rPr>
                          <w:color w:val="FFFFFF" w:themeColor="background1"/>
                        </w:rPr>
                        <w:t>Streamlit</w:t>
                      </w:r>
                      <w:proofErr w:type="spellEnd"/>
                      <w:r w:rsidR="00100CC2">
                        <w:rPr>
                          <w:color w:val="FFFFFF" w:themeColor="background1"/>
                        </w:rPr>
                        <w:t>.</w:t>
                      </w:r>
                    </w:p>
                    <w:p w14:paraId="11E1F774" w14:textId="7993EF43" w:rsidR="00100CC2" w:rsidRDefault="00100CC2" w:rsidP="00941E49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Frameworks: </w:t>
                      </w:r>
                      <w:r w:rsidRPr="00100CC2">
                        <w:rPr>
                          <w:color w:val="FFFFFF" w:themeColor="background1"/>
                        </w:rPr>
                        <w:t>Django, React</w:t>
                      </w:r>
                    </w:p>
                    <w:p w14:paraId="7FE3DDD3" w14:textId="59BF1052" w:rsidR="00941E49" w:rsidRPr="00941E49" w:rsidRDefault="00941E49" w:rsidP="00941E49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941E49">
                        <w:rPr>
                          <w:b/>
                          <w:bCs/>
                          <w:color w:val="FFFFFF" w:themeColor="background1"/>
                        </w:rPr>
                        <w:t>Languages:</w:t>
                      </w:r>
                      <w:r w:rsidRPr="00941E49">
                        <w:rPr>
                          <w:color w:val="FFFFFF" w:themeColor="background1"/>
                        </w:rPr>
                        <w:t xml:space="preserve"> English/French (native), German (beginner)</w:t>
                      </w:r>
                    </w:p>
                    <w:p w14:paraId="63C1EC80" w14:textId="6B84504F" w:rsidR="00941E49" w:rsidRPr="00027918" w:rsidRDefault="00941E49" w:rsidP="00941E49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941E49">
                        <w:rPr>
                          <w:b/>
                          <w:bCs/>
                          <w:color w:val="FFFFFF" w:themeColor="background1"/>
                        </w:rPr>
                        <w:t>Soft Skills:</w:t>
                      </w:r>
                      <w:r w:rsidRPr="00941E49">
                        <w:rPr>
                          <w:color w:val="FFFFFF" w:themeColor="background1"/>
                        </w:rPr>
                        <w:t xml:space="preserve"> Project Management, Presentation Skills</w:t>
                      </w:r>
                      <w:r w:rsidR="004D71CE">
                        <w:rPr>
                          <w:color w:val="FFFFFF" w:themeColor="background1"/>
                        </w:rPr>
                        <w:t>, Leadership, Problem-solving</w:t>
                      </w:r>
                    </w:p>
                    <w:p w14:paraId="0B1B3963" w14:textId="29826885" w:rsidR="00CD43C1" w:rsidRDefault="00CD43C1" w:rsidP="00CD43C1"/>
                  </w:txbxContent>
                </v:textbox>
              </v:shape>
            </w:pict>
          </mc:Fallback>
        </mc:AlternateContent>
      </w:r>
    </w:p>
    <w:sectPr w:rsidR="00CE286F" w:rsidRPr="00056A77" w:rsidSect="0067549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782A1" w14:textId="77777777" w:rsidR="009F6F75" w:rsidRDefault="009F6F75" w:rsidP="000C45FF">
      <w:r>
        <w:separator/>
      </w:r>
    </w:p>
  </w:endnote>
  <w:endnote w:type="continuationSeparator" w:id="0">
    <w:p w14:paraId="11E24735" w14:textId="77777777" w:rsidR="009F6F75" w:rsidRDefault="009F6F7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588F9" w14:textId="77777777" w:rsidR="00237D28" w:rsidRDefault="00237D2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83CA" w14:textId="77777777" w:rsidR="00237D28" w:rsidRDefault="00237D2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6E53" w14:textId="77777777" w:rsidR="00237D28" w:rsidRDefault="00237D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435E5" w14:textId="77777777" w:rsidR="009F6F75" w:rsidRDefault="009F6F75" w:rsidP="000C45FF">
      <w:r>
        <w:separator/>
      </w:r>
    </w:p>
  </w:footnote>
  <w:footnote w:type="continuationSeparator" w:id="0">
    <w:p w14:paraId="00002277" w14:textId="77777777" w:rsidR="009F6F75" w:rsidRDefault="009F6F7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38C76" w14:textId="77777777" w:rsidR="00237D28" w:rsidRDefault="00237D2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52375" w14:textId="6C435D75" w:rsidR="000C45FF" w:rsidRDefault="000C45FF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E82C2F" wp14:editId="09D393A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3945C" w14:textId="77777777" w:rsidR="00237D28" w:rsidRDefault="00237D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0A2F"/>
    <w:multiLevelType w:val="hybridMultilevel"/>
    <w:tmpl w:val="2332C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4BC4"/>
    <w:multiLevelType w:val="hybridMultilevel"/>
    <w:tmpl w:val="A176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628"/>
    <w:multiLevelType w:val="hybridMultilevel"/>
    <w:tmpl w:val="055E435A"/>
    <w:lvl w:ilvl="0" w:tplc="9DB8460E">
      <w:start w:val="20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18FD"/>
    <w:multiLevelType w:val="hybridMultilevel"/>
    <w:tmpl w:val="CBBEC4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21C8F"/>
    <w:multiLevelType w:val="hybridMultilevel"/>
    <w:tmpl w:val="8A08BF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81F33"/>
    <w:multiLevelType w:val="hybridMultilevel"/>
    <w:tmpl w:val="1F62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323A1"/>
    <w:multiLevelType w:val="hybridMultilevel"/>
    <w:tmpl w:val="1E16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8420B"/>
    <w:multiLevelType w:val="hybridMultilevel"/>
    <w:tmpl w:val="ADE485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31F03"/>
    <w:multiLevelType w:val="hybridMultilevel"/>
    <w:tmpl w:val="41A245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72857"/>
    <w:multiLevelType w:val="hybridMultilevel"/>
    <w:tmpl w:val="858A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55056"/>
    <w:multiLevelType w:val="hybridMultilevel"/>
    <w:tmpl w:val="6874C2C8"/>
    <w:lvl w:ilvl="0" w:tplc="C3344F14">
      <w:numFmt w:val="bullet"/>
      <w:lvlText w:val="•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F201C"/>
    <w:multiLevelType w:val="hybridMultilevel"/>
    <w:tmpl w:val="288871CE"/>
    <w:lvl w:ilvl="0" w:tplc="C3344F14">
      <w:numFmt w:val="bullet"/>
      <w:lvlText w:val="•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14E80"/>
    <w:multiLevelType w:val="hybridMultilevel"/>
    <w:tmpl w:val="D924D5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F713F"/>
    <w:multiLevelType w:val="hybridMultilevel"/>
    <w:tmpl w:val="A62C7E30"/>
    <w:lvl w:ilvl="0" w:tplc="C3344F14">
      <w:numFmt w:val="bullet"/>
      <w:lvlText w:val="•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254A5"/>
    <w:multiLevelType w:val="hybridMultilevel"/>
    <w:tmpl w:val="48DA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83069"/>
    <w:multiLevelType w:val="hybridMultilevel"/>
    <w:tmpl w:val="DCDA47BE"/>
    <w:lvl w:ilvl="0" w:tplc="5A587C3E">
      <w:start w:val="20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40881"/>
    <w:multiLevelType w:val="hybridMultilevel"/>
    <w:tmpl w:val="D9D6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70A69"/>
    <w:multiLevelType w:val="hybridMultilevel"/>
    <w:tmpl w:val="0932F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F3A9C"/>
    <w:multiLevelType w:val="hybridMultilevel"/>
    <w:tmpl w:val="87F099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8276F"/>
    <w:multiLevelType w:val="hybridMultilevel"/>
    <w:tmpl w:val="294CB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13585">
    <w:abstractNumId w:val="19"/>
  </w:num>
  <w:num w:numId="2" w16cid:durableId="1428697537">
    <w:abstractNumId w:val="17"/>
  </w:num>
  <w:num w:numId="3" w16cid:durableId="766652416">
    <w:abstractNumId w:val="7"/>
  </w:num>
  <w:num w:numId="4" w16cid:durableId="1237087591">
    <w:abstractNumId w:val="3"/>
  </w:num>
  <w:num w:numId="5" w16cid:durableId="1567834441">
    <w:abstractNumId w:val="0"/>
  </w:num>
  <w:num w:numId="6" w16cid:durableId="2125877651">
    <w:abstractNumId w:val="12"/>
  </w:num>
  <w:num w:numId="7" w16cid:durableId="1408574428">
    <w:abstractNumId w:val="15"/>
  </w:num>
  <w:num w:numId="8" w16cid:durableId="739135328">
    <w:abstractNumId w:val="4"/>
  </w:num>
  <w:num w:numId="9" w16cid:durableId="205484966">
    <w:abstractNumId w:val="2"/>
  </w:num>
  <w:num w:numId="10" w16cid:durableId="95828252">
    <w:abstractNumId w:val="8"/>
  </w:num>
  <w:num w:numId="11" w16cid:durableId="73665849">
    <w:abstractNumId w:val="18"/>
  </w:num>
  <w:num w:numId="12" w16cid:durableId="1021273584">
    <w:abstractNumId w:val="1"/>
  </w:num>
  <w:num w:numId="13" w16cid:durableId="800656071">
    <w:abstractNumId w:val="9"/>
  </w:num>
  <w:num w:numId="14" w16cid:durableId="1288394004">
    <w:abstractNumId w:val="6"/>
  </w:num>
  <w:num w:numId="15" w16cid:durableId="319771353">
    <w:abstractNumId w:val="5"/>
  </w:num>
  <w:num w:numId="16" w16cid:durableId="687028115">
    <w:abstractNumId w:val="14"/>
  </w:num>
  <w:num w:numId="17" w16cid:durableId="685179855">
    <w:abstractNumId w:val="16"/>
  </w:num>
  <w:num w:numId="18" w16cid:durableId="1786532828">
    <w:abstractNumId w:val="11"/>
  </w:num>
  <w:num w:numId="19" w16cid:durableId="1771926784">
    <w:abstractNumId w:val="13"/>
  </w:num>
  <w:num w:numId="20" w16cid:durableId="3925881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wMLM0MTM1MzU0NjBW0lEKTi0uzszPAykwNKsFAK7uyqwtAAAA"/>
  </w:docVars>
  <w:rsids>
    <w:rsidRoot w:val="009200DD"/>
    <w:rsid w:val="00001785"/>
    <w:rsid w:val="0002767A"/>
    <w:rsid w:val="00027918"/>
    <w:rsid w:val="00033CCB"/>
    <w:rsid w:val="00036450"/>
    <w:rsid w:val="00056A77"/>
    <w:rsid w:val="00071792"/>
    <w:rsid w:val="00080683"/>
    <w:rsid w:val="00085641"/>
    <w:rsid w:val="0009404E"/>
    <w:rsid w:val="00094499"/>
    <w:rsid w:val="000B10A1"/>
    <w:rsid w:val="000B174A"/>
    <w:rsid w:val="000B4EDA"/>
    <w:rsid w:val="000C45FF"/>
    <w:rsid w:val="000D011D"/>
    <w:rsid w:val="000D1AC5"/>
    <w:rsid w:val="000E3FD1"/>
    <w:rsid w:val="00100CC2"/>
    <w:rsid w:val="00111B54"/>
    <w:rsid w:val="00112054"/>
    <w:rsid w:val="0012180B"/>
    <w:rsid w:val="00125E94"/>
    <w:rsid w:val="00127B6F"/>
    <w:rsid w:val="001317D8"/>
    <w:rsid w:val="00134AD7"/>
    <w:rsid w:val="00136E73"/>
    <w:rsid w:val="001525E1"/>
    <w:rsid w:val="00180329"/>
    <w:rsid w:val="0019001F"/>
    <w:rsid w:val="001A74A5"/>
    <w:rsid w:val="001B2ABD"/>
    <w:rsid w:val="001B5338"/>
    <w:rsid w:val="001D09B7"/>
    <w:rsid w:val="001D2E6D"/>
    <w:rsid w:val="001E0391"/>
    <w:rsid w:val="001E1759"/>
    <w:rsid w:val="001E7DFB"/>
    <w:rsid w:val="001F1ECC"/>
    <w:rsid w:val="00205C27"/>
    <w:rsid w:val="002107E4"/>
    <w:rsid w:val="00211AED"/>
    <w:rsid w:val="002174EC"/>
    <w:rsid w:val="00237D28"/>
    <w:rsid w:val="002400EB"/>
    <w:rsid w:val="00242626"/>
    <w:rsid w:val="00256CF7"/>
    <w:rsid w:val="00272411"/>
    <w:rsid w:val="0028189B"/>
    <w:rsid w:val="00281FD5"/>
    <w:rsid w:val="002B0DF5"/>
    <w:rsid w:val="0030481B"/>
    <w:rsid w:val="003156FC"/>
    <w:rsid w:val="003254B5"/>
    <w:rsid w:val="00326131"/>
    <w:rsid w:val="003372BC"/>
    <w:rsid w:val="00342B58"/>
    <w:rsid w:val="00352C1F"/>
    <w:rsid w:val="00356931"/>
    <w:rsid w:val="00360A0B"/>
    <w:rsid w:val="0037121F"/>
    <w:rsid w:val="00384459"/>
    <w:rsid w:val="00384C3E"/>
    <w:rsid w:val="00385BF5"/>
    <w:rsid w:val="003910D8"/>
    <w:rsid w:val="003A5C1B"/>
    <w:rsid w:val="003A6B7D"/>
    <w:rsid w:val="003B06CA"/>
    <w:rsid w:val="003B7EE4"/>
    <w:rsid w:val="003C73A6"/>
    <w:rsid w:val="003F1E96"/>
    <w:rsid w:val="00400992"/>
    <w:rsid w:val="004071FC"/>
    <w:rsid w:val="00412B95"/>
    <w:rsid w:val="00417145"/>
    <w:rsid w:val="00417555"/>
    <w:rsid w:val="00421C0A"/>
    <w:rsid w:val="00425A51"/>
    <w:rsid w:val="00442AB2"/>
    <w:rsid w:val="00445947"/>
    <w:rsid w:val="00447214"/>
    <w:rsid w:val="00453000"/>
    <w:rsid w:val="00455073"/>
    <w:rsid w:val="004622C4"/>
    <w:rsid w:val="00472086"/>
    <w:rsid w:val="00480142"/>
    <w:rsid w:val="004813B3"/>
    <w:rsid w:val="004851E7"/>
    <w:rsid w:val="0049299E"/>
    <w:rsid w:val="00493822"/>
    <w:rsid w:val="00496591"/>
    <w:rsid w:val="004A1F03"/>
    <w:rsid w:val="004B3AA2"/>
    <w:rsid w:val="004C63E4"/>
    <w:rsid w:val="004D10BA"/>
    <w:rsid w:val="004D3011"/>
    <w:rsid w:val="004D6041"/>
    <w:rsid w:val="004D71CE"/>
    <w:rsid w:val="004E7FF3"/>
    <w:rsid w:val="005262AC"/>
    <w:rsid w:val="00557E3D"/>
    <w:rsid w:val="00562D8E"/>
    <w:rsid w:val="00583D2F"/>
    <w:rsid w:val="005A6FBA"/>
    <w:rsid w:val="005C66F7"/>
    <w:rsid w:val="005E39D5"/>
    <w:rsid w:val="005E705C"/>
    <w:rsid w:val="00600670"/>
    <w:rsid w:val="006203D4"/>
    <w:rsid w:val="0062123A"/>
    <w:rsid w:val="00622348"/>
    <w:rsid w:val="006335E9"/>
    <w:rsid w:val="0063366F"/>
    <w:rsid w:val="00646E75"/>
    <w:rsid w:val="006612A4"/>
    <w:rsid w:val="006738AF"/>
    <w:rsid w:val="00675490"/>
    <w:rsid w:val="00676A22"/>
    <w:rsid w:val="006771D0"/>
    <w:rsid w:val="006B2132"/>
    <w:rsid w:val="006C6DCD"/>
    <w:rsid w:val="00713B6D"/>
    <w:rsid w:val="00715FCB"/>
    <w:rsid w:val="00725070"/>
    <w:rsid w:val="00726064"/>
    <w:rsid w:val="00737342"/>
    <w:rsid w:val="00743101"/>
    <w:rsid w:val="007460A1"/>
    <w:rsid w:val="00747DC2"/>
    <w:rsid w:val="00764C9F"/>
    <w:rsid w:val="007737D5"/>
    <w:rsid w:val="007775E1"/>
    <w:rsid w:val="00781F06"/>
    <w:rsid w:val="007867A0"/>
    <w:rsid w:val="007927F5"/>
    <w:rsid w:val="007A5D87"/>
    <w:rsid w:val="007B39AC"/>
    <w:rsid w:val="007B73FE"/>
    <w:rsid w:val="007D4CC7"/>
    <w:rsid w:val="007F3824"/>
    <w:rsid w:val="00801D72"/>
    <w:rsid w:val="00802CA0"/>
    <w:rsid w:val="00803178"/>
    <w:rsid w:val="00813DD2"/>
    <w:rsid w:val="00872528"/>
    <w:rsid w:val="008A503C"/>
    <w:rsid w:val="008B7748"/>
    <w:rsid w:val="008C494B"/>
    <w:rsid w:val="008D6817"/>
    <w:rsid w:val="008F3B3C"/>
    <w:rsid w:val="009200DD"/>
    <w:rsid w:val="009254DE"/>
    <w:rsid w:val="0092568E"/>
    <w:rsid w:val="009260CD"/>
    <w:rsid w:val="00926BF0"/>
    <w:rsid w:val="00937B75"/>
    <w:rsid w:val="00940A66"/>
    <w:rsid w:val="00941E49"/>
    <w:rsid w:val="009451CC"/>
    <w:rsid w:val="00952C25"/>
    <w:rsid w:val="00957998"/>
    <w:rsid w:val="00996DF4"/>
    <w:rsid w:val="009A54E6"/>
    <w:rsid w:val="009D6456"/>
    <w:rsid w:val="009E561D"/>
    <w:rsid w:val="009F1BD8"/>
    <w:rsid w:val="009F6F75"/>
    <w:rsid w:val="00A2118D"/>
    <w:rsid w:val="00A54D8D"/>
    <w:rsid w:val="00A72E20"/>
    <w:rsid w:val="00A777A3"/>
    <w:rsid w:val="00A82ADD"/>
    <w:rsid w:val="00AA607F"/>
    <w:rsid w:val="00AC1645"/>
    <w:rsid w:val="00AC640B"/>
    <w:rsid w:val="00AD0A50"/>
    <w:rsid w:val="00AD76E2"/>
    <w:rsid w:val="00AF5C10"/>
    <w:rsid w:val="00B07C14"/>
    <w:rsid w:val="00B07FF8"/>
    <w:rsid w:val="00B20152"/>
    <w:rsid w:val="00B2031D"/>
    <w:rsid w:val="00B208CF"/>
    <w:rsid w:val="00B27076"/>
    <w:rsid w:val="00B359E4"/>
    <w:rsid w:val="00B451D3"/>
    <w:rsid w:val="00B57D98"/>
    <w:rsid w:val="00B70850"/>
    <w:rsid w:val="00BA0756"/>
    <w:rsid w:val="00BB132F"/>
    <w:rsid w:val="00BB1F34"/>
    <w:rsid w:val="00C066B6"/>
    <w:rsid w:val="00C37BA1"/>
    <w:rsid w:val="00C41E9F"/>
    <w:rsid w:val="00C4674C"/>
    <w:rsid w:val="00C506CF"/>
    <w:rsid w:val="00C66B99"/>
    <w:rsid w:val="00C72BED"/>
    <w:rsid w:val="00C736ED"/>
    <w:rsid w:val="00C75A8D"/>
    <w:rsid w:val="00C905EC"/>
    <w:rsid w:val="00C9578B"/>
    <w:rsid w:val="00CB0055"/>
    <w:rsid w:val="00CC0EA5"/>
    <w:rsid w:val="00CC3F40"/>
    <w:rsid w:val="00CD25B0"/>
    <w:rsid w:val="00CD30E4"/>
    <w:rsid w:val="00CD43C1"/>
    <w:rsid w:val="00CE286F"/>
    <w:rsid w:val="00CE4F57"/>
    <w:rsid w:val="00D0063C"/>
    <w:rsid w:val="00D2522B"/>
    <w:rsid w:val="00D36010"/>
    <w:rsid w:val="00D422DE"/>
    <w:rsid w:val="00D5459D"/>
    <w:rsid w:val="00D713AE"/>
    <w:rsid w:val="00D84765"/>
    <w:rsid w:val="00D92F8B"/>
    <w:rsid w:val="00DA1F4D"/>
    <w:rsid w:val="00DC68EB"/>
    <w:rsid w:val="00DD172A"/>
    <w:rsid w:val="00DD1D4E"/>
    <w:rsid w:val="00DD3975"/>
    <w:rsid w:val="00DE598C"/>
    <w:rsid w:val="00DE5EFB"/>
    <w:rsid w:val="00E01A6E"/>
    <w:rsid w:val="00E20419"/>
    <w:rsid w:val="00E206D7"/>
    <w:rsid w:val="00E25A26"/>
    <w:rsid w:val="00E277FD"/>
    <w:rsid w:val="00E329DD"/>
    <w:rsid w:val="00E33FC8"/>
    <w:rsid w:val="00E4381A"/>
    <w:rsid w:val="00E44B3B"/>
    <w:rsid w:val="00E55D74"/>
    <w:rsid w:val="00E61563"/>
    <w:rsid w:val="00E84DB5"/>
    <w:rsid w:val="00EB4BE7"/>
    <w:rsid w:val="00EC112F"/>
    <w:rsid w:val="00EC1EB2"/>
    <w:rsid w:val="00ED6902"/>
    <w:rsid w:val="00F130AA"/>
    <w:rsid w:val="00F21EBA"/>
    <w:rsid w:val="00F25C40"/>
    <w:rsid w:val="00F40E71"/>
    <w:rsid w:val="00F60274"/>
    <w:rsid w:val="00F77E02"/>
    <w:rsid w:val="00F77FB9"/>
    <w:rsid w:val="00F83FE4"/>
    <w:rsid w:val="00FA1C49"/>
    <w:rsid w:val="00FA273F"/>
    <w:rsid w:val="00FA603C"/>
    <w:rsid w:val="00FB068F"/>
    <w:rsid w:val="00FB28AA"/>
    <w:rsid w:val="00FB41BC"/>
    <w:rsid w:val="1695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757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25E94"/>
    <w:rPr>
      <w:rFonts w:ascii="Raleway" w:hAnsi="Raleway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71792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080683"/>
    <w:pPr>
      <w:keepNext/>
      <w:keepLines/>
      <w:pBdr>
        <w:bottom w:val="single" w:sz="8" w:space="1" w:color="94B6D2" w:themeColor="accent1"/>
      </w:pBdr>
      <w:spacing w:after="120"/>
      <w:outlineLvl w:val="1"/>
    </w:pPr>
    <w:rPr>
      <w:rFonts w:eastAsiaTheme="majorEastAsia" w:cstheme="majorBidi"/>
      <w:b/>
      <w:bCs/>
      <w:caps/>
      <w:color w:val="94B6D2" w:themeColor="accent1"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080683"/>
    <w:pPr>
      <w:keepNext/>
      <w:keepLines/>
      <w:spacing w:after="120"/>
      <w:outlineLvl w:val="2"/>
    </w:pPr>
    <w:rPr>
      <w:rFonts w:eastAsiaTheme="majorEastAsia" w:cstheme="majorBidi"/>
      <w:b/>
      <w:caps/>
      <w:color w:val="94B6D2" w:themeColor="accen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056A77"/>
    <w:pPr>
      <w:outlineLvl w:val="3"/>
    </w:pPr>
    <w:rPr>
      <w:b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80683"/>
    <w:rPr>
      <w:rFonts w:ascii="Raleway" w:eastAsiaTheme="majorEastAsia" w:hAnsi="Raleway" w:cstheme="majorBidi"/>
      <w:b/>
      <w:bCs/>
      <w:caps/>
      <w:color w:val="94B6D2" w:themeColor="accent1"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905EC"/>
    <w:rPr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C905EC"/>
    <w:rPr>
      <w:rFonts w:ascii="Raleway" w:hAnsi="Raleway"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071792"/>
    <w:rPr>
      <w:rFonts w:ascii="Raleway" w:eastAsiaTheme="majorEastAsia" w:hAnsi="Raleway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281FD5"/>
    <w:rPr>
      <w:color w:val="B85A22" w:themeColor="accent2" w:themeShade="BF"/>
      <w:u w:val="single"/>
    </w:rPr>
  </w:style>
  <w:style w:type="character" w:styleId="Mentionnonrsolue">
    <w:name w:val="Unresolved Mention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1792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071792"/>
    <w:rPr>
      <w:rFonts w:ascii="Raleway" w:hAnsi="Raleway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080683"/>
    <w:rPr>
      <w:rFonts w:ascii="Raleway" w:eastAsiaTheme="majorEastAsia" w:hAnsi="Raleway" w:cstheme="majorBidi"/>
      <w:b/>
      <w:caps/>
      <w:color w:val="94B6D2" w:themeColor="accent1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056A77"/>
    <w:rPr>
      <w:rFonts w:ascii="Raleway" w:hAnsi="Raleway"/>
      <w:b/>
      <w:sz w:val="18"/>
      <w:szCs w:val="22"/>
    </w:rPr>
  </w:style>
  <w:style w:type="paragraph" w:styleId="Paragraphedeliste">
    <w:name w:val="List Paragraph"/>
    <w:basedOn w:val="Normal"/>
    <w:uiPriority w:val="34"/>
    <w:semiHidden/>
    <w:qFormat/>
    <w:rsid w:val="0027241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D69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D690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D6902"/>
    <w:rPr>
      <w:rFonts w:ascii="Raleway" w:hAnsi="Raleway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69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6902"/>
    <w:rPr>
      <w:rFonts w:ascii="Raleway" w:hAnsi="Raleway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7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tylerkleinbauer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mailto:tyler.kleinbauer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linkedin.com/in/tylerkleinbaue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tyler.kleinbauer@gmail.com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B32CFDA51CB44AB8C40AC42A03D16" ma:contentTypeVersion="5" ma:contentTypeDescription="Create a new document." ma:contentTypeScope="" ma:versionID="b3e84ea5ee1729f0e446e662aaca7979">
  <xsd:schema xmlns:xsd="http://www.w3.org/2001/XMLSchema" xmlns:xs="http://www.w3.org/2001/XMLSchema" xmlns:p="http://schemas.microsoft.com/office/2006/metadata/properties" xmlns:ns3="8b690cba-efe9-4cf6-bc56-1d49141b605c" targetNamespace="http://schemas.microsoft.com/office/2006/metadata/properties" ma:root="true" ma:fieldsID="c2e2b856e60e0760ac98ab09abb9db4e" ns3:_="">
    <xsd:import namespace="8b690cba-efe9-4cf6-bc56-1d49141b60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90cba-efe9-4cf6-bc56-1d49141b60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35BB97-26AD-4D3F-8CD4-9442EC0BDD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EE881D-A8AC-47A8-AE4E-41B843F38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5AB11-B214-464A-A8EA-BE44B8EE4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90cba-efe9-4cf6-bc56-1d49141b6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2024-08-12T13:45:00Z</dcterms:created>
  <dcterms:modified xsi:type="dcterms:W3CDTF">2024-08-12T13:45:00Z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e71183-9300-4796-9b9c-8a88a4f728c5_Enabled">
    <vt:lpwstr>true</vt:lpwstr>
  </property>
  <property fmtid="{D5CDD505-2E9C-101B-9397-08002B2CF9AE}" pid="3" name="MSIP_Label_c6e71183-9300-4796-9b9c-8a88a4f728c5_SetDate">
    <vt:lpwstr>2024-07-20T19:48:28Z</vt:lpwstr>
  </property>
  <property fmtid="{D5CDD505-2E9C-101B-9397-08002B2CF9AE}" pid="4" name="MSIP_Label_c6e71183-9300-4796-9b9c-8a88a4f728c5_Method">
    <vt:lpwstr>Privileged</vt:lpwstr>
  </property>
  <property fmtid="{D5CDD505-2E9C-101B-9397-08002B2CF9AE}" pid="5" name="MSIP_Label_c6e71183-9300-4796-9b9c-8a88a4f728c5_Name">
    <vt:lpwstr>Public - No Marking</vt:lpwstr>
  </property>
  <property fmtid="{D5CDD505-2E9C-101B-9397-08002B2CF9AE}" pid="6" name="MSIP_Label_c6e71183-9300-4796-9b9c-8a88a4f728c5_SiteId">
    <vt:lpwstr>52cc1b80-47ba-490f-b898-f29518c226e5</vt:lpwstr>
  </property>
  <property fmtid="{D5CDD505-2E9C-101B-9397-08002B2CF9AE}" pid="7" name="MSIP_Label_c6e71183-9300-4796-9b9c-8a88a4f728c5_ActionId">
    <vt:lpwstr>01d63a6f-0352-49e2-a14d-ba09a99c0d42</vt:lpwstr>
  </property>
  <property fmtid="{D5CDD505-2E9C-101B-9397-08002B2CF9AE}" pid="8" name="MSIP_Label_c6e71183-9300-4796-9b9c-8a88a4f728c5_ContentBits">
    <vt:lpwstr>0</vt:lpwstr>
  </property>
  <property fmtid="{D5CDD505-2E9C-101B-9397-08002B2CF9AE}" pid="9" name="ContentTypeId">
    <vt:lpwstr>0x01010064DB32CFDA51CB44AB8C40AC42A03D16</vt:lpwstr>
  </property>
</Properties>
</file>